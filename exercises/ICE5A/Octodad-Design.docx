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F5A7E" w14:textId="11FCCD59" w:rsidR="005E0522" w:rsidRDefault="003724CF" w:rsidP="005E0522">
      <w:pPr>
        <w:pStyle w:val="Title"/>
        <w:spacing w:before="0"/>
      </w:pPr>
      <w:r>
        <w:t xml:space="preserve">Group </w:t>
      </w:r>
      <w:r w:rsidR="00317267">
        <w:t>Exercise</w:t>
      </w:r>
      <w:r w:rsidR="009F0DEC">
        <w:t xml:space="preserve">: </w:t>
      </w:r>
      <w:r w:rsidR="000A750D">
        <w:t>Site Design</w:t>
      </w:r>
    </w:p>
    <w:p w14:paraId="2A5E8535" w14:textId="6E9512AE" w:rsidR="005E0522" w:rsidRPr="005E0522" w:rsidRDefault="005E0522" w:rsidP="005E0522">
      <w:pPr>
        <w:rPr>
          <w:i/>
        </w:rPr>
      </w:pPr>
      <w:r w:rsidRPr="005E0522">
        <w:rPr>
          <w:i/>
        </w:rPr>
        <w:t>A concept by:</w:t>
      </w:r>
    </w:p>
    <w:p w14:paraId="67FA94B8" w14:textId="30E59A2E" w:rsidR="005E0522" w:rsidRPr="005E0522" w:rsidRDefault="005E0522" w:rsidP="005E0522">
      <w:pPr>
        <w:rPr>
          <w:b/>
        </w:rPr>
      </w:pPr>
      <w:r w:rsidRPr="005E0522">
        <w:rPr>
          <w:b/>
        </w:rPr>
        <w:t xml:space="preserve">Dan Singer, Nick </w:t>
      </w:r>
      <w:proofErr w:type="spellStart"/>
      <w:r w:rsidRPr="005E0522">
        <w:rPr>
          <w:b/>
        </w:rPr>
        <w:t>Marano</w:t>
      </w:r>
      <w:proofErr w:type="spellEnd"/>
      <w:r w:rsidRPr="005E0522">
        <w:rPr>
          <w:b/>
        </w:rPr>
        <w:t>, Emily Turner, Declan Behan</w:t>
      </w:r>
    </w:p>
    <w:p w14:paraId="21EC169D" w14:textId="434E3AB7" w:rsidR="000A750D" w:rsidRDefault="000A750D" w:rsidP="000A750D">
      <w:pPr>
        <w:pStyle w:val="Heading1"/>
        <w:rPr>
          <w:shd w:val="clear" w:color="auto" w:fill="000000"/>
        </w:rPr>
      </w:pPr>
      <w:r>
        <w:t>Overview</w:t>
      </w:r>
    </w:p>
    <w:p w14:paraId="792C4B17" w14:textId="24DF4198" w:rsidR="000A750D" w:rsidRDefault="000A750D" w:rsidP="000A750D">
      <w:pPr>
        <w:spacing w:before="0"/>
      </w:pPr>
      <w:r>
        <w:t>Your first job out of college is for an entrepreneur who’s made his fortune with his uncanny knack for buying the right domain names, then hiring a small clever creative team to build a killer web site for it. He has purchased what he believes will be one of the biggest killer domain names of his career and assigned it to you.  It’s now up to you to design a site for it.  To help you out, he has carefully selected teammates to assist you.  Needless to say, if you do this job well, your career is assured.</w:t>
      </w:r>
      <w:r w:rsidR="00C96850">
        <w:t xml:space="preserve"> Break into groups of 4 or so, and get started on this killer new site!</w:t>
      </w:r>
    </w:p>
    <w:p w14:paraId="3349AB31" w14:textId="77777777" w:rsidR="000A750D" w:rsidRDefault="000A750D" w:rsidP="000A750D">
      <w:r>
        <w:t xml:space="preserve">The domain your boss has purchased is: </w:t>
      </w:r>
      <w:r w:rsidRPr="00927915">
        <w:rPr>
          <w:b/>
        </w:rPr>
        <w:t>octolist.net</w:t>
      </w:r>
    </w:p>
    <w:p w14:paraId="2C3937C4" w14:textId="77777777" w:rsidR="000A750D" w:rsidRDefault="000A750D" w:rsidP="000A750D">
      <w:pPr>
        <w:pStyle w:val="Heading1"/>
      </w:pPr>
      <w:r>
        <w:t xml:space="preserve">Part 1: </w:t>
      </w:r>
      <w:r w:rsidRPr="00FD5361">
        <w:t>Define Purpose</w:t>
      </w:r>
    </w:p>
    <w:p w14:paraId="5A7FEB7C" w14:textId="6E3EA018" w:rsidR="000A750D" w:rsidRDefault="000A750D" w:rsidP="00AA4041">
      <w:pPr>
        <w:pStyle w:val="numberedstep"/>
      </w:pPr>
      <w:r w:rsidRPr="00FD5361">
        <w:t>Why does this site exist?</w:t>
      </w:r>
    </w:p>
    <w:p w14:paraId="7390A609" w14:textId="2C9BA9CB" w:rsidR="00AA4041" w:rsidRPr="006D345B" w:rsidRDefault="00AA4041" w:rsidP="00AA4041">
      <w:pPr>
        <w:pStyle w:val="numberedstep"/>
        <w:numPr>
          <w:ilvl w:val="0"/>
          <w:numId w:val="0"/>
        </w:numPr>
        <w:rPr>
          <w:i/>
          <w:sz w:val="24"/>
        </w:rPr>
      </w:pPr>
      <w:r w:rsidRPr="006D345B">
        <w:rPr>
          <w:i/>
          <w:sz w:val="24"/>
        </w:rPr>
        <w:t xml:space="preserve">To serve as a safe place for all </w:t>
      </w:r>
      <w:proofErr w:type="spellStart"/>
      <w:r w:rsidRPr="006D345B">
        <w:rPr>
          <w:i/>
          <w:sz w:val="24"/>
        </w:rPr>
        <w:t>Octodad</w:t>
      </w:r>
      <w:proofErr w:type="spellEnd"/>
      <w:r w:rsidRPr="006D345B">
        <w:rPr>
          <w:i/>
          <w:sz w:val="24"/>
        </w:rPr>
        <w:t xml:space="preserve"> players.</w:t>
      </w:r>
      <w:bookmarkStart w:id="0" w:name="_GoBack"/>
      <w:bookmarkEnd w:id="0"/>
    </w:p>
    <w:p w14:paraId="7879D214" w14:textId="77777777" w:rsidR="000A750D" w:rsidRDefault="000A750D" w:rsidP="000A750D">
      <w:pPr>
        <w:pStyle w:val="ListParagraph"/>
        <w:ind w:left="0"/>
      </w:pPr>
    </w:p>
    <w:p w14:paraId="747D47E4" w14:textId="77777777" w:rsidR="000A750D" w:rsidRDefault="000A750D" w:rsidP="000A750D">
      <w:pPr>
        <w:pStyle w:val="ListParagraph"/>
        <w:ind w:left="0"/>
      </w:pPr>
    </w:p>
    <w:p w14:paraId="053BF523" w14:textId="77777777" w:rsidR="000A750D" w:rsidRPr="00FD5361" w:rsidRDefault="000A750D" w:rsidP="000A750D">
      <w:pPr>
        <w:pStyle w:val="ListParagraph"/>
        <w:ind w:left="0"/>
      </w:pPr>
    </w:p>
    <w:p w14:paraId="6837E434" w14:textId="77777777" w:rsidR="000A750D" w:rsidRDefault="000A750D" w:rsidP="000A750D">
      <w:pPr>
        <w:pStyle w:val="numberedstep"/>
      </w:pPr>
      <w:r w:rsidRPr="00FD5361">
        <w:t>What do you hope to achieve with it?</w:t>
      </w:r>
    </w:p>
    <w:p w14:paraId="433A8A57" w14:textId="1B14482A" w:rsidR="000A750D" w:rsidRPr="006D345B" w:rsidRDefault="00AA4041" w:rsidP="00AA4041">
      <w:pPr>
        <w:rPr>
          <w:i/>
          <w:sz w:val="24"/>
        </w:rPr>
      </w:pPr>
      <w:r w:rsidRPr="006D345B">
        <w:rPr>
          <w:i/>
          <w:sz w:val="24"/>
        </w:rPr>
        <w:t xml:space="preserve">A communal understanding between all </w:t>
      </w:r>
      <w:proofErr w:type="spellStart"/>
      <w:r w:rsidRPr="006D345B">
        <w:rPr>
          <w:i/>
          <w:sz w:val="24"/>
        </w:rPr>
        <w:t>Octodad</w:t>
      </w:r>
      <w:proofErr w:type="spellEnd"/>
      <w:r w:rsidRPr="006D345B">
        <w:rPr>
          <w:i/>
          <w:sz w:val="24"/>
        </w:rPr>
        <w:t xml:space="preserve"> players.</w:t>
      </w:r>
    </w:p>
    <w:p w14:paraId="37D9F137" w14:textId="77777777" w:rsidR="000A750D" w:rsidRDefault="000A750D" w:rsidP="000A750D">
      <w:pPr>
        <w:pStyle w:val="ListParagraph"/>
        <w:ind w:left="0"/>
      </w:pPr>
    </w:p>
    <w:p w14:paraId="3F079B01" w14:textId="77777777" w:rsidR="000A750D" w:rsidRDefault="000A750D" w:rsidP="000A750D">
      <w:pPr>
        <w:pStyle w:val="ListParagraph"/>
        <w:ind w:left="0"/>
      </w:pPr>
    </w:p>
    <w:p w14:paraId="21D24EE8" w14:textId="77777777" w:rsidR="000A750D" w:rsidRDefault="000A750D" w:rsidP="000A750D">
      <w:pPr>
        <w:pStyle w:val="ListParagraph"/>
        <w:ind w:left="0"/>
      </w:pPr>
    </w:p>
    <w:p w14:paraId="1C29D015" w14:textId="77777777" w:rsidR="000A750D" w:rsidRDefault="000A750D" w:rsidP="000A750D">
      <w:pPr>
        <w:pStyle w:val="ListParagraph"/>
        <w:ind w:left="0"/>
      </w:pPr>
    </w:p>
    <w:p w14:paraId="0B207925" w14:textId="77777777" w:rsidR="000A750D" w:rsidRPr="00FD5361" w:rsidRDefault="000A750D" w:rsidP="000A750D">
      <w:pPr>
        <w:pStyle w:val="ListParagraph"/>
        <w:ind w:left="0"/>
      </w:pPr>
    </w:p>
    <w:p w14:paraId="77D426CD" w14:textId="77777777" w:rsidR="000A750D" w:rsidRDefault="000A750D" w:rsidP="000A750D">
      <w:pPr>
        <w:pStyle w:val="numberedstep"/>
        <w:rPr>
          <w:b/>
          <w:sz w:val="30"/>
        </w:rPr>
      </w:pPr>
      <w:r w:rsidRPr="00FD5361">
        <w:t>What's the Goal?</w:t>
      </w:r>
    </w:p>
    <w:p w14:paraId="71C29DAB" w14:textId="77777777" w:rsidR="00AA4041" w:rsidRPr="006D345B" w:rsidRDefault="00AA4041" w:rsidP="00AA4041">
      <w:pPr>
        <w:pStyle w:val="numberedstep"/>
        <w:numPr>
          <w:ilvl w:val="0"/>
          <w:numId w:val="0"/>
        </w:numPr>
        <w:rPr>
          <w:i/>
          <w:sz w:val="24"/>
        </w:rPr>
      </w:pPr>
      <w:r w:rsidRPr="006D345B">
        <w:rPr>
          <w:i/>
          <w:sz w:val="24"/>
        </w:rPr>
        <w:t xml:space="preserve">We need to unite all the </w:t>
      </w:r>
      <w:proofErr w:type="spellStart"/>
      <w:r w:rsidRPr="006D345B">
        <w:rPr>
          <w:i/>
          <w:sz w:val="24"/>
        </w:rPr>
        <w:t>Octodad</w:t>
      </w:r>
      <w:proofErr w:type="spellEnd"/>
      <w:r w:rsidRPr="006D345B">
        <w:rPr>
          <w:i/>
          <w:sz w:val="24"/>
        </w:rPr>
        <w:t xml:space="preserve"> communities under one dad.</w:t>
      </w:r>
    </w:p>
    <w:p w14:paraId="20E186AD" w14:textId="77777777" w:rsidR="000A750D" w:rsidRDefault="000A750D" w:rsidP="000A750D">
      <w:pPr>
        <w:pStyle w:val="Heading1"/>
      </w:pPr>
      <w:r>
        <w:rPr>
          <w:sz w:val="30"/>
        </w:rPr>
        <w:br w:type="page"/>
      </w:r>
      <w:r>
        <w:lastRenderedPageBreak/>
        <w:t xml:space="preserve">Part 2: </w:t>
      </w:r>
      <w:r w:rsidRPr="00DC48C2">
        <w:t>Consider Audience</w:t>
      </w:r>
    </w:p>
    <w:p w14:paraId="036AE395" w14:textId="531E3D19" w:rsidR="000A750D" w:rsidRPr="00BD5E56" w:rsidRDefault="000A750D" w:rsidP="00BD5E56">
      <w:pPr>
        <w:pStyle w:val="numberedstep"/>
        <w:numPr>
          <w:ilvl w:val="0"/>
          <w:numId w:val="35"/>
        </w:numPr>
        <w:rPr>
          <w:rFonts w:ascii="Helvetica" w:hAnsi="Helvetica"/>
        </w:rPr>
      </w:pPr>
      <w:r w:rsidRPr="00F42321">
        <w:rPr>
          <w:rFonts w:ascii="Helvetica" w:hAnsi="Helvetica"/>
        </w:rPr>
        <w:t>Who will be using your site?</w:t>
      </w:r>
    </w:p>
    <w:p w14:paraId="36A96EDF" w14:textId="4156367A" w:rsidR="000A750D" w:rsidRPr="006D345B" w:rsidRDefault="00AA4041" w:rsidP="000A750D">
      <w:pPr>
        <w:pStyle w:val="numberedstep"/>
        <w:numPr>
          <w:ilvl w:val="0"/>
          <w:numId w:val="0"/>
        </w:numPr>
        <w:ind w:left="360" w:hanging="360"/>
        <w:rPr>
          <w:rFonts w:ascii="Helvetica" w:hAnsi="Helvetica"/>
          <w:i/>
          <w:sz w:val="24"/>
        </w:rPr>
      </w:pPr>
      <w:proofErr w:type="spellStart"/>
      <w:r w:rsidRPr="006D345B">
        <w:rPr>
          <w:rFonts w:ascii="Helvetica" w:hAnsi="Helvetica"/>
          <w:i/>
          <w:sz w:val="24"/>
        </w:rPr>
        <w:t>Octodad</w:t>
      </w:r>
      <w:proofErr w:type="spellEnd"/>
      <w:r w:rsidRPr="006D345B">
        <w:rPr>
          <w:rFonts w:ascii="Helvetica" w:hAnsi="Helvetica"/>
          <w:i/>
          <w:sz w:val="24"/>
        </w:rPr>
        <w:t xml:space="preserve"> players, new or </w:t>
      </w:r>
      <w:proofErr w:type="spellStart"/>
      <w:r w:rsidRPr="006D345B">
        <w:rPr>
          <w:rFonts w:ascii="Helvetica" w:hAnsi="Helvetica"/>
          <w:i/>
          <w:sz w:val="24"/>
        </w:rPr>
        <w:t>verteran</w:t>
      </w:r>
      <w:proofErr w:type="spellEnd"/>
      <w:r w:rsidRPr="006D345B">
        <w:rPr>
          <w:rFonts w:ascii="Helvetica" w:hAnsi="Helvetica"/>
          <w:i/>
          <w:sz w:val="24"/>
        </w:rPr>
        <w:t xml:space="preserve">.  </w:t>
      </w:r>
    </w:p>
    <w:p w14:paraId="1D0F2D24" w14:textId="77777777" w:rsidR="000A750D" w:rsidRDefault="000A750D" w:rsidP="000A750D">
      <w:pPr>
        <w:pStyle w:val="numberedstep"/>
        <w:numPr>
          <w:ilvl w:val="0"/>
          <w:numId w:val="0"/>
        </w:numPr>
        <w:ind w:left="360" w:hanging="360"/>
        <w:rPr>
          <w:rFonts w:ascii="Helvetica" w:hAnsi="Helvetica"/>
        </w:rPr>
      </w:pPr>
    </w:p>
    <w:p w14:paraId="6A438688" w14:textId="77777777" w:rsidR="000A750D" w:rsidRDefault="000A750D" w:rsidP="000A750D">
      <w:pPr>
        <w:pStyle w:val="numberedstep"/>
        <w:numPr>
          <w:ilvl w:val="0"/>
          <w:numId w:val="0"/>
        </w:numPr>
        <w:ind w:left="360" w:hanging="360"/>
        <w:rPr>
          <w:rFonts w:ascii="Helvetica" w:hAnsi="Helvetica"/>
        </w:rPr>
      </w:pPr>
    </w:p>
    <w:p w14:paraId="3B8D020C" w14:textId="77777777" w:rsidR="000A750D" w:rsidRDefault="000A750D" w:rsidP="000A750D">
      <w:pPr>
        <w:pStyle w:val="numberedstep"/>
        <w:numPr>
          <w:ilvl w:val="0"/>
          <w:numId w:val="0"/>
        </w:numPr>
        <w:ind w:left="360" w:hanging="360"/>
        <w:rPr>
          <w:rFonts w:ascii="Helvetica" w:hAnsi="Helvetica"/>
        </w:rPr>
      </w:pPr>
    </w:p>
    <w:p w14:paraId="2B945CC1" w14:textId="77777777" w:rsidR="000A750D" w:rsidRPr="00DC48C2" w:rsidRDefault="000A750D" w:rsidP="000A750D">
      <w:pPr>
        <w:pStyle w:val="numberedstep"/>
        <w:numPr>
          <w:ilvl w:val="0"/>
          <w:numId w:val="0"/>
        </w:numPr>
        <w:ind w:left="360" w:hanging="360"/>
        <w:rPr>
          <w:rFonts w:ascii="Helvetica" w:hAnsi="Helvetica"/>
        </w:rPr>
      </w:pPr>
    </w:p>
    <w:p w14:paraId="75B71C25" w14:textId="77777777" w:rsidR="000A750D" w:rsidRDefault="000A750D" w:rsidP="000A750D">
      <w:pPr>
        <w:pStyle w:val="numberedstep"/>
      </w:pPr>
      <w:r w:rsidRPr="00DC48C2">
        <w:t>What are some characteristics of these users?</w:t>
      </w:r>
    </w:p>
    <w:p w14:paraId="0CBFB4F3" w14:textId="01CD33FE" w:rsidR="000A750D" w:rsidRPr="006D345B" w:rsidRDefault="00AA4041" w:rsidP="00AA4041">
      <w:pPr>
        <w:pStyle w:val="numberedstep"/>
        <w:numPr>
          <w:ilvl w:val="0"/>
          <w:numId w:val="0"/>
        </w:numPr>
        <w:rPr>
          <w:rFonts w:ascii="Helvetica" w:hAnsi="Helvetica"/>
          <w:i/>
          <w:sz w:val="24"/>
        </w:rPr>
      </w:pPr>
      <w:r w:rsidRPr="006D345B">
        <w:rPr>
          <w:rFonts w:ascii="Helvetica" w:hAnsi="Helvetica"/>
          <w:i/>
          <w:sz w:val="24"/>
        </w:rPr>
        <w:t xml:space="preserve">They like odd video games, and enjoy having a creative outlet to express their creativity.  </w:t>
      </w:r>
    </w:p>
    <w:p w14:paraId="318D8B58" w14:textId="77777777" w:rsidR="000A750D" w:rsidRDefault="000A750D" w:rsidP="000A750D">
      <w:pPr>
        <w:pStyle w:val="numberedstep"/>
        <w:numPr>
          <w:ilvl w:val="0"/>
          <w:numId w:val="0"/>
        </w:numPr>
        <w:ind w:left="360"/>
        <w:rPr>
          <w:rFonts w:ascii="Helvetica" w:hAnsi="Helvetica"/>
        </w:rPr>
      </w:pPr>
    </w:p>
    <w:p w14:paraId="1E278A3C" w14:textId="77777777" w:rsidR="000A750D" w:rsidRDefault="000A750D" w:rsidP="000A750D">
      <w:pPr>
        <w:pStyle w:val="numberedstep"/>
        <w:numPr>
          <w:ilvl w:val="0"/>
          <w:numId w:val="0"/>
        </w:numPr>
        <w:ind w:left="360"/>
        <w:rPr>
          <w:rFonts w:ascii="Helvetica" w:hAnsi="Helvetica"/>
        </w:rPr>
      </w:pPr>
    </w:p>
    <w:p w14:paraId="6DEEDC69" w14:textId="77777777" w:rsidR="000A750D" w:rsidRDefault="000A750D" w:rsidP="000A750D">
      <w:pPr>
        <w:pStyle w:val="numberedstep"/>
        <w:numPr>
          <w:ilvl w:val="0"/>
          <w:numId w:val="0"/>
        </w:numPr>
        <w:ind w:left="360"/>
        <w:rPr>
          <w:rFonts w:ascii="Helvetica" w:hAnsi="Helvetica"/>
        </w:rPr>
      </w:pPr>
    </w:p>
    <w:p w14:paraId="7F8AA652" w14:textId="77777777" w:rsidR="000A750D" w:rsidRPr="00DC48C2" w:rsidRDefault="000A750D" w:rsidP="000A750D">
      <w:pPr>
        <w:pStyle w:val="numberedstep"/>
        <w:numPr>
          <w:ilvl w:val="0"/>
          <w:numId w:val="0"/>
        </w:numPr>
        <w:ind w:left="360"/>
        <w:rPr>
          <w:rFonts w:ascii="Helvetica" w:hAnsi="Helvetica"/>
        </w:rPr>
      </w:pPr>
    </w:p>
    <w:p w14:paraId="051B9380" w14:textId="77777777" w:rsidR="000A750D" w:rsidRDefault="000A750D" w:rsidP="000A750D">
      <w:pPr>
        <w:pStyle w:val="numberedstep"/>
        <w:rPr>
          <w:rFonts w:ascii="Helvetica" w:hAnsi="Helvetica"/>
        </w:rPr>
      </w:pPr>
      <w:r w:rsidRPr="00DC48C2">
        <w:rPr>
          <w:rFonts w:ascii="Helvetica" w:hAnsi="Helvetica"/>
        </w:rPr>
        <w:t>What technology will they have?</w:t>
      </w:r>
    </w:p>
    <w:p w14:paraId="0DF644C8" w14:textId="38B6E872" w:rsidR="000A750D" w:rsidRPr="006D345B" w:rsidRDefault="00AA4041" w:rsidP="00AA4041">
      <w:pPr>
        <w:pStyle w:val="numberedstep"/>
        <w:numPr>
          <w:ilvl w:val="0"/>
          <w:numId w:val="0"/>
        </w:numPr>
        <w:rPr>
          <w:rFonts w:ascii="Helvetica" w:hAnsi="Helvetica"/>
          <w:i/>
          <w:sz w:val="24"/>
        </w:rPr>
      </w:pPr>
      <w:r w:rsidRPr="006D345B">
        <w:rPr>
          <w:rFonts w:ascii="Helvetica" w:hAnsi="Helvetica"/>
          <w:i/>
          <w:sz w:val="24"/>
        </w:rPr>
        <w:t xml:space="preserve">Smartphone, laptop, tablet. </w:t>
      </w:r>
    </w:p>
    <w:p w14:paraId="3BB977BC" w14:textId="77777777" w:rsidR="000A750D" w:rsidRDefault="000A750D" w:rsidP="000A750D">
      <w:pPr>
        <w:pStyle w:val="numberedstep"/>
        <w:numPr>
          <w:ilvl w:val="0"/>
          <w:numId w:val="0"/>
        </w:numPr>
        <w:ind w:left="360"/>
        <w:rPr>
          <w:rFonts w:ascii="Helvetica" w:hAnsi="Helvetica"/>
        </w:rPr>
      </w:pPr>
    </w:p>
    <w:p w14:paraId="55334149" w14:textId="77777777" w:rsidR="000A750D" w:rsidRDefault="000A750D" w:rsidP="000A750D">
      <w:pPr>
        <w:pStyle w:val="numberedstep"/>
        <w:numPr>
          <w:ilvl w:val="0"/>
          <w:numId w:val="0"/>
        </w:numPr>
        <w:ind w:left="360"/>
        <w:rPr>
          <w:rFonts w:ascii="Helvetica" w:hAnsi="Helvetica"/>
        </w:rPr>
      </w:pPr>
    </w:p>
    <w:p w14:paraId="2A5C6D21" w14:textId="77777777" w:rsidR="000A750D" w:rsidRDefault="000A750D" w:rsidP="000A750D">
      <w:pPr>
        <w:pStyle w:val="numberedstep"/>
        <w:numPr>
          <w:ilvl w:val="0"/>
          <w:numId w:val="0"/>
        </w:numPr>
        <w:ind w:left="360"/>
        <w:rPr>
          <w:rFonts w:ascii="Helvetica" w:hAnsi="Helvetica"/>
        </w:rPr>
      </w:pPr>
    </w:p>
    <w:p w14:paraId="36D35C23" w14:textId="77777777" w:rsidR="000A750D" w:rsidRDefault="000A750D" w:rsidP="000A750D">
      <w:pPr>
        <w:pStyle w:val="numberedstep"/>
        <w:numPr>
          <w:ilvl w:val="0"/>
          <w:numId w:val="0"/>
        </w:numPr>
        <w:ind w:left="360"/>
        <w:rPr>
          <w:rFonts w:ascii="Helvetica" w:hAnsi="Helvetica"/>
        </w:rPr>
      </w:pPr>
    </w:p>
    <w:p w14:paraId="658279B0" w14:textId="77777777" w:rsidR="000A750D" w:rsidRPr="00DC48C2" w:rsidRDefault="000A750D" w:rsidP="000A750D">
      <w:pPr>
        <w:pStyle w:val="numberedstep"/>
        <w:numPr>
          <w:ilvl w:val="0"/>
          <w:numId w:val="0"/>
        </w:numPr>
        <w:ind w:left="360"/>
        <w:rPr>
          <w:rFonts w:ascii="Helvetica" w:hAnsi="Helvetica"/>
        </w:rPr>
      </w:pPr>
    </w:p>
    <w:p w14:paraId="59834002" w14:textId="77777777" w:rsidR="000A750D" w:rsidRPr="00DC48C2" w:rsidRDefault="000A750D" w:rsidP="000A750D">
      <w:pPr>
        <w:pStyle w:val="numberedstep"/>
        <w:rPr>
          <w:rFonts w:ascii="Helvetica" w:hAnsi="Helvetica"/>
        </w:rPr>
      </w:pPr>
      <w:r w:rsidRPr="00DC48C2">
        <w:rPr>
          <w:rFonts w:ascii="Helvetica" w:hAnsi="Helvetica"/>
        </w:rPr>
        <w:t>How might that affect your design?</w:t>
      </w:r>
    </w:p>
    <w:p w14:paraId="1B3B7C39" w14:textId="47947D57" w:rsidR="000A750D" w:rsidRPr="006D345B" w:rsidRDefault="00AA4041" w:rsidP="00AA4041">
      <w:pPr>
        <w:pStyle w:val="numberedstep"/>
        <w:numPr>
          <w:ilvl w:val="0"/>
          <w:numId w:val="0"/>
        </w:numPr>
        <w:rPr>
          <w:rFonts w:ascii="Helvetica" w:hAnsi="Helvetica"/>
          <w:i/>
          <w:sz w:val="24"/>
        </w:rPr>
      </w:pPr>
      <w:r w:rsidRPr="006D345B">
        <w:rPr>
          <w:rFonts w:ascii="Helvetica" w:hAnsi="Helvetica"/>
          <w:i/>
          <w:sz w:val="24"/>
        </w:rPr>
        <w:t>We’ll need to make it mobile and tablet friendly.</w:t>
      </w:r>
    </w:p>
    <w:p w14:paraId="541954F9" w14:textId="77777777" w:rsidR="000A750D" w:rsidRDefault="000A750D" w:rsidP="000A750D">
      <w:pPr>
        <w:pStyle w:val="numberedstep"/>
        <w:numPr>
          <w:ilvl w:val="0"/>
          <w:numId w:val="0"/>
        </w:numPr>
        <w:ind w:left="360"/>
        <w:rPr>
          <w:b/>
          <w:sz w:val="30"/>
        </w:rPr>
      </w:pPr>
    </w:p>
    <w:p w14:paraId="6ADDAC1F" w14:textId="77777777" w:rsidR="000A750D" w:rsidRDefault="000A750D" w:rsidP="000A750D">
      <w:pPr>
        <w:pStyle w:val="Heading1"/>
      </w:pPr>
      <w:r>
        <w:rPr>
          <w:sz w:val="30"/>
        </w:rPr>
        <w:br w:type="page"/>
      </w:r>
      <w:r>
        <w:lastRenderedPageBreak/>
        <w:t xml:space="preserve">Part 3: </w:t>
      </w:r>
      <w:r w:rsidRPr="00D92E36">
        <w:t>Gather Ideas &amp; Brainstorm</w:t>
      </w:r>
    </w:p>
    <w:p w14:paraId="55210F08" w14:textId="4A1ABC87" w:rsidR="000A750D" w:rsidRDefault="000A750D" w:rsidP="000A750D">
      <w:pPr>
        <w:pStyle w:val="numberedstep"/>
        <w:numPr>
          <w:ilvl w:val="0"/>
          <w:numId w:val="36"/>
        </w:numPr>
        <w:rPr>
          <w:rFonts w:ascii="Helvetica" w:hAnsi="Helvetica"/>
        </w:rPr>
      </w:pPr>
      <w:r w:rsidRPr="00F42321">
        <w:rPr>
          <w:rFonts w:ascii="Helvetica" w:hAnsi="Helvetica"/>
        </w:rPr>
        <w:t>List numerous ideas without being critical</w:t>
      </w:r>
    </w:p>
    <w:p w14:paraId="704A83CA" w14:textId="187FEE6D" w:rsidR="000A750D" w:rsidRDefault="000A750D" w:rsidP="000A750D">
      <w:pPr>
        <w:pStyle w:val="numberedstep"/>
        <w:numPr>
          <w:ilvl w:val="0"/>
          <w:numId w:val="36"/>
        </w:numPr>
        <w:rPr>
          <w:rFonts w:ascii="Helvetica" w:hAnsi="Helvetica"/>
        </w:rPr>
      </w:pPr>
      <w:r w:rsidRPr="00F42321">
        <w:rPr>
          <w:rFonts w:ascii="Helvetica" w:hAnsi="Helvetica"/>
        </w:rPr>
        <w:t>An off-the-wall idea may help bring an excellent 'reasonable' idea to mind</w:t>
      </w:r>
    </w:p>
    <w:p w14:paraId="75AECD12" w14:textId="5D261CD6" w:rsidR="000A750D" w:rsidRDefault="000A750D" w:rsidP="000A750D">
      <w:pPr>
        <w:pStyle w:val="numberedstep"/>
        <w:numPr>
          <w:ilvl w:val="0"/>
          <w:numId w:val="36"/>
        </w:numPr>
        <w:rPr>
          <w:rFonts w:ascii="Helvetica" w:hAnsi="Helvetica"/>
        </w:rPr>
      </w:pPr>
      <w:r w:rsidRPr="00F42321">
        <w:rPr>
          <w:rFonts w:ascii="Helvetica" w:hAnsi="Helvetica"/>
        </w:rPr>
        <w:t>List features</w:t>
      </w:r>
    </w:p>
    <w:p w14:paraId="4DFE32EF" w14:textId="77777777" w:rsidR="000A750D" w:rsidRPr="00F42321" w:rsidRDefault="000A750D" w:rsidP="000A750D">
      <w:pPr>
        <w:pStyle w:val="numberedstep"/>
        <w:numPr>
          <w:ilvl w:val="0"/>
          <w:numId w:val="36"/>
        </w:numPr>
        <w:rPr>
          <w:rFonts w:ascii="Helvetica" w:hAnsi="Helvetica"/>
        </w:rPr>
      </w:pPr>
      <w:r w:rsidRPr="00F42321">
        <w:rPr>
          <w:rFonts w:ascii="Helvetica" w:hAnsi="Helvetica"/>
        </w:rPr>
        <w:t>Examine other sites</w:t>
      </w:r>
    </w:p>
    <w:p w14:paraId="2BF4DD5B" w14:textId="3AD00A7D" w:rsidR="000A750D" w:rsidRDefault="000A750D" w:rsidP="000A750D">
      <w:pPr>
        <w:pStyle w:val="numberedstep"/>
        <w:numPr>
          <w:ilvl w:val="0"/>
          <w:numId w:val="36"/>
        </w:numPr>
        <w:rPr>
          <w:rFonts w:ascii="Helvetica" w:hAnsi="Helvetica"/>
        </w:rPr>
      </w:pPr>
      <w:r w:rsidRPr="00F42321">
        <w:rPr>
          <w:rFonts w:ascii="Helvetica" w:hAnsi="Helvetica"/>
        </w:rPr>
        <w:t>Ask potential users</w:t>
      </w:r>
    </w:p>
    <w:p w14:paraId="5A2F1DB3" w14:textId="77777777" w:rsidR="00487731" w:rsidRDefault="00487731" w:rsidP="00487731">
      <w:pPr>
        <w:pStyle w:val="numberedstep"/>
        <w:numPr>
          <w:ilvl w:val="0"/>
          <w:numId w:val="0"/>
        </w:numPr>
        <w:ind w:left="360"/>
        <w:rPr>
          <w:rFonts w:ascii="Helvetica" w:hAnsi="Helvetica"/>
        </w:rPr>
      </w:pPr>
    </w:p>
    <w:p w14:paraId="62A41546" w14:textId="364A138F" w:rsidR="00487731" w:rsidRPr="0020312B" w:rsidRDefault="00487731" w:rsidP="00487731">
      <w:pPr>
        <w:pStyle w:val="numberedstep"/>
        <w:numPr>
          <w:ilvl w:val="0"/>
          <w:numId w:val="0"/>
        </w:numPr>
        <w:ind w:left="360" w:hanging="360"/>
        <w:rPr>
          <w:rFonts w:ascii="Helvetica" w:hAnsi="Helvetica"/>
          <w:i/>
        </w:rPr>
      </w:pPr>
    </w:p>
    <w:p w14:paraId="59EB5F62" w14:textId="77777777" w:rsidR="00487731" w:rsidRPr="006D345B" w:rsidRDefault="00487731" w:rsidP="00487731">
      <w:pPr>
        <w:pStyle w:val="numberedstep"/>
        <w:numPr>
          <w:ilvl w:val="0"/>
          <w:numId w:val="41"/>
        </w:numPr>
        <w:rPr>
          <w:rFonts w:ascii="Helvetica" w:hAnsi="Helvetica"/>
          <w:i/>
          <w:sz w:val="24"/>
        </w:rPr>
      </w:pPr>
      <w:r w:rsidRPr="006D345B">
        <w:rPr>
          <w:rFonts w:ascii="Helvetica" w:hAnsi="Helvetica"/>
          <w:i/>
          <w:sz w:val="24"/>
        </w:rPr>
        <w:t>Weekly polls on which tie is best</w:t>
      </w:r>
    </w:p>
    <w:p w14:paraId="35B71548" w14:textId="77777777" w:rsidR="00487731" w:rsidRPr="006D345B" w:rsidRDefault="00487731" w:rsidP="00487731">
      <w:pPr>
        <w:pStyle w:val="numberedstep"/>
        <w:numPr>
          <w:ilvl w:val="0"/>
          <w:numId w:val="41"/>
        </w:numPr>
        <w:rPr>
          <w:rFonts w:ascii="Helvetica" w:hAnsi="Helvetica"/>
          <w:i/>
          <w:sz w:val="24"/>
        </w:rPr>
      </w:pPr>
      <w:r w:rsidRPr="006D345B">
        <w:rPr>
          <w:rFonts w:ascii="Helvetica" w:hAnsi="Helvetica"/>
          <w:i/>
          <w:sz w:val="24"/>
        </w:rPr>
        <w:t>Chat function for players to communicate</w:t>
      </w:r>
    </w:p>
    <w:p w14:paraId="7651DA92" w14:textId="77777777" w:rsidR="00487731" w:rsidRPr="006D345B" w:rsidRDefault="00487731" w:rsidP="00487731">
      <w:pPr>
        <w:pStyle w:val="numberedstep"/>
        <w:numPr>
          <w:ilvl w:val="0"/>
          <w:numId w:val="41"/>
        </w:numPr>
        <w:rPr>
          <w:rFonts w:ascii="Helvetica" w:hAnsi="Helvetica"/>
          <w:i/>
          <w:sz w:val="24"/>
        </w:rPr>
      </w:pPr>
      <w:r w:rsidRPr="006D345B">
        <w:rPr>
          <w:rFonts w:ascii="Helvetica" w:hAnsi="Helvetica"/>
          <w:i/>
          <w:sz w:val="24"/>
        </w:rPr>
        <w:t>Fan art section</w:t>
      </w:r>
    </w:p>
    <w:p w14:paraId="73FEE7FD" w14:textId="77777777" w:rsidR="00487731" w:rsidRPr="006D345B" w:rsidRDefault="00487731" w:rsidP="00487731">
      <w:pPr>
        <w:pStyle w:val="numberedstep"/>
        <w:numPr>
          <w:ilvl w:val="0"/>
          <w:numId w:val="41"/>
        </w:numPr>
        <w:rPr>
          <w:rFonts w:ascii="Helvetica" w:hAnsi="Helvetica"/>
          <w:i/>
          <w:sz w:val="24"/>
        </w:rPr>
      </w:pPr>
      <w:r w:rsidRPr="006D345B">
        <w:rPr>
          <w:rFonts w:ascii="Helvetica" w:hAnsi="Helvetica"/>
          <w:i/>
          <w:sz w:val="24"/>
        </w:rPr>
        <w:t>Help section</w:t>
      </w:r>
    </w:p>
    <w:p w14:paraId="1516D078" w14:textId="3FA066CB" w:rsidR="00487731" w:rsidRPr="006D345B" w:rsidRDefault="00487731" w:rsidP="00487731">
      <w:pPr>
        <w:pStyle w:val="numberedstep"/>
        <w:numPr>
          <w:ilvl w:val="0"/>
          <w:numId w:val="41"/>
        </w:numPr>
        <w:rPr>
          <w:rFonts w:ascii="Helvetica" w:hAnsi="Helvetica"/>
          <w:i/>
          <w:sz w:val="24"/>
        </w:rPr>
      </w:pPr>
      <w:r w:rsidRPr="006D345B">
        <w:rPr>
          <w:rFonts w:ascii="Helvetica" w:hAnsi="Helvetica"/>
          <w:i/>
          <w:sz w:val="24"/>
        </w:rPr>
        <w:t>Achievements</w:t>
      </w:r>
    </w:p>
    <w:p w14:paraId="2FAFF8BF" w14:textId="7DD476C8" w:rsidR="00FF2EFC" w:rsidRPr="006D345B" w:rsidRDefault="00FF2EFC" w:rsidP="00FF2EFC">
      <w:pPr>
        <w:pStyle w:val="numberedstep"/>
        <w:numPr>
          <w:ilvl w:val="0"/>
          <w:numId w:val="41"/>
        </w:numPr>
        <w:rPr>
          <w:rFonts w:ascii="Helvetica" w:hAnsi="Helvetica"/>
          <w:i/>
          <w:sz w:val="24"/>
        </w:rPr>
      </w:pPr>
      <w:r w:rsidRPr="006D345B">
        <w:rPr>
          <w:rFonts w:ascii="Helvetica" w:hAnsi="Helvetica"/>
          <w:i/>
          <w:sz w:val="24"/>
        </w:rPr>
        <w:t xml:space="preserve">Only view site if played for at least 100 hours </w:t>
      </w:r>
    </w:p>
    <w:p w14:paraId="52DD2A5E" w14:textId="1CB0844C" w:rsidR="00487731" w:rsidRPr="00F42321" w:rsidRDefault="00487731" w:rsidP="00487731">
      <w:pPr>
        <w:pStyle w:val="numberedstep"/>
        <w:numPr>
          <w:ilvl w:val="0"/>
          <w:numId w:val="0"/>
        </w:numPr>
        <w:ind w:left="720"/>
        <w:rPr>
          <w:rFonts w:ascii="Helvetica" w:hAnsi="Helvetica"/>
        </w:rPr>
      </w:pPr>
    </w:p>
    <w:p w14:paraId="6BDCC06D" w14:textId="77777777" w:rsidR="000A750D" w:rsidRPr="00F42321" w:rsidRDefault="000A750D" w:rsidP="000A750D">
      <w:pPr>
        <w:pStyle w:val="numberedstep"/>
        <w:numPr>
          <w:ilvl w:val="0"/>
          <w:numId w:val="0"/>
        </w:numPr>
        <w:ind w:left="360"/>
        <w:rPr>
          <w:rFonts w:ascii="Helvetica" w:hAnsi="Helvetica"/>
        </w:rPr>
      </w:pPr>
    </w:p>
    <w:p w14:paraId="0ECF03AC" w14:textId="77777777" w:rsidR="000A750D" w:rsidRDefault="000A750D" w:rsidP="000A750D">
      <w:pPr>
        <w:pStyle w:val="Heading1"/>
      </w:pPr>
      <w:r>
        <w:rPr>
          <w:sz w:val="30"/>
        </w:rPr>
        <w:br w:type="page"/>
      </w:r>
      <w:r>
        <w:lastRenderedPageBreak/>
        <w:t>Part 4: Organize Ideas</w:t>
      </w:r>
    </w:p>
    <w:p w14:paraId="36CC8A84" w14:textId="77777777" w:rsidR="000A750D" w:rsidRPr="008E2811" w:rsidRDefault="000A750D" w:rsidP="000A750D">
      <w:pPr>
        <w:pStyle w:val="LabNormal"/>
        <w:numPr>
          <w:ilvl w:val="0"/>
          <w:numId w:val="37"/>
        </w:numPr>
        <w:spacing w:before="120"/>
      </w:pPr>
      <w:r w:rsidRPr="008E2811">
        <w:t>Take ideas and consider them</w:t>
      </w:r>
    </w:p>
    <w:p w14:paraId="5FEACA29" w14:textId="77777777" w:rsidR="000A750D" w:rsidRPr="006D345B" w:rsidRDefault="000A750D" w:rsidP="000A750D">
      <w:pPr>
        <w:pStyle w:val="LabNormal"/>
        <w:numPr>
          <w:ilvl w:val="1"/>
          <w:numId w:val="37"/>
        </w:numPr>
        <w:spacing w:before="120"/>
        <w:rPr>
          <w:i/>
          <w:sz w:val="24"/>
        </w:rPr>
      </w:pPr>
      <w:r w:rsidRPr="006D345B">
        <w:rPr>
          <w:i/>
          <w:sz w:val="24"/>
        </w:rPr>
        <w:t>Do they help the goals of the site defined at the beginning?</w:t>
      </w:r>
    </w:p>
    <w:p w14:paraId="4D5A696D" w14:textId="77777777" w:rsidR="000A750D" w:rsidRPr="006D345B" w:rsidRDefault="000A750D" w:rsidP="000A750D">
      <w:pPr>
        <w:pStyle w:val="LabNormal"/>
        <w:numPr>
          <w:ilvl w:val="1"/>
          <w:numId w:val="37"/>
        </w:numPr>
        <w:spacing w:before="120"/>
        <w:rPr>
          <w:i/>
          <w:sz w:val="24"/>
        </w:rPr>
      </w:pPr>
      <w:r w:rsidRPr="006D345B">
        <w:rPr>
          <w:i/>
          <w:sz w:val="24"/>
        </w:rPr>
        <w:t>Seek maximum impact with minimum resource consumption</w:t>
      </w:r>
    </w:p>
    <w:p w14:paraId="208B4EF8" w14:textId="2EF27B25" w:rsidR="000A750D" w:rsidRDefault="000A750D" w:rsidP="000A750D">
      <w:pPr>
        <w:pStyle w:val="LabNormal"/>
        <w:numPr>
          <w:ilvl w:val="0"/>
          <w:numId w:val="37"/>
        </w:numPr>
        <w:spacing w:before="120"/>
      </w:pPr>
      <w:r w:rsidRPr="008E2811">
        <w:t>Sort ideas into categories</w:t>
      </w:r>
    </w:p>
    <w:p w14:paraId="276AFD81" w14:textId="4E8C0725" w:rsidR="00FF2EFC" w:rsidRDefault="00FF2EFC" w:rsidP="00FF2EFC">
      <w:pPr>
        <w:pStyle w:val="LabNormal"/>
        <w:spacing w:before="120"/>
      </w:pPr>
    </w:p>
    <w:p w14:paraId="42A906BF" w14:textId="044295C9" w:rsidR="00D41EB4" w:rsidRPr="006D345B" w:rsidRDefault="00FF2EFC" w:rsidP="00D41EB4">
      <w:pPr>
        <w:pStyle w:val="LabNormal"/>
        <w:numPr>
          <w:ilvl w:val="0"/>
          <w:numId w:val="37"/>
        </w:numPr>
        <w:spacing w:before="120"/>
        <w:rPr>
          <w:i/>
          <w:sz w:val="24"/>
        </w:rPr>
      </w:pPr>
      <w:r w:rsidRPr="006D345B">
        <w:rPr>
          <w:i/>
          <w:sz w:val="24"/>
        </w:rPr>
        <w:t xml:space="preserve">Perhaps the 100-hour limit does not serve our goal of establishing an inclusive community of </w:t>
      </w:r>
      <w:proofErr w:type="spellStart"/>
      <w:r w:rsidRPr="006D345B">
        <w:rPr>
          <w:i/>
          <w:sz w:val="24"/>
        </w:rPr>
        <w:t>Octodad</w:t>
      </w:r>
      <w:proofErr w:type="spellEnd"/>
      <w:r w:rsidRPr="006D345B">
        <w:rPr>
          <w:i/>
          <w:sz w:val="24"/>
        </w:rPr>
        <w:t xml:space="preserve"> community.</w:t>
      </w:r>
    </w:p>
    <w:p w14:paraId="097904CF" w14:textId="213EA4FD" w:rsidR="00D41EB4" w:rsidRPr="006D345B" w:rsidRDefault="00D41EB4" w:rsidP="00D41EB4">
      <w:pPr>
        <w:pStyle w:val="LabNormal"/>
        <w:numPr>
          <w:ilvl w:val="1"/>
          <w:numId w:val="37"/>
        </w:numPr>
        <w:spacing w:before="120"/>
        <w:rPr>
          <w:i/>
          <w:sz w:val="24"/>
        </w:rPr>
      </w:pPr>
      <w:r w:rsidRPr="006D345B">
        <w:rPr>
          <w:i/>
          <w:sz w:val="24"/>
        </w:rPr>
        <w:t xml:space="preserve">Just have a forum section specifically </w:t>
      </w:r>
      <w:r w:rsidR="0020312B" w:rsidRPr="006D345B">
        <w:rPr>
          <w:i/>
          <w:sz w:val="24"/>
        </w:rPr>
        <w:t>for the 100-</w:t>
      </w:r>
      <w:r w:rsidRPr="006D345B">
        <w:rPr>
          <w:i/>
          <w:sz w:val="24"/>
        </w:rPr>
        <w:t>hour people</w:t>
      </w:r>
    </w:p>
    <w:p w14:paraId="33652DAD" w14:textId="77777777" w:rsidR="00FF2EFC" w:rsidRPr="0020312B" w:rsidRDefault="00FF2EFC" w:rsidP="00FF2EFC">
      <w:pPr>
        <w:pStyle w:val="ListParagraph"/>
        <w:rPr>
          <w:i/>
        </w:rPr>
      </w:pPr>
    </w:p>
    <w:p w14:paraId="2EFCCD85" w14:textId="059D96CD" w:rsidR="00FF2EFC" w:rsidRPr="006D345B" w:rsidRDefault="00FF2EFC" w:rsidP="00FF2EFC">
      <w:pPr>
        <w:pStyle w:val="LabNormal"/>
        <w:numPr>
          <w:ilvl w:val="0"/>
          <w:numId w:val="37"/>
        </w:numPr>
        <w:spacing w:before="120"/>
        <w:rPr>
          <w:i/>
          <w:sz w:val="24"/>
        </w:rPr>
      </w:pPr>
      <w:r w:rsidRPr="006D345B">
        <w:rPr>
          <w:i/>
          <w:sz w:val="24"/>
        </w:rPr>
        <w:t>Categories</w:t>
      </w:r>
    </w:p>
    <w:p w14:paraId="187104F5" w14:textId="3385AB92" w:rsidR="00FF2EFC" w:rsidRPr="006D345B" w:rsidRDefault="00FF2EFC" w:rsidP="00FF2EFC">
      <w:pPr>
        <w:pStyle w:val="LabNormal"/>
        <w:numPr>
          <w:ilvl w:val="1"/>
          <w:numId w:val="37"/>
        </w:numPr>
        <w:spacing w:before="120"/>
        <w:rPr>
          <w:i/>
          <w:sz w:val="24"/>
        </w:rPr>
      </w:pPr>
      <w:r w:rsidRPr="006D345B">
        <w:rPr>
          <w:i/>
          <w:sz w:val="24"/>
        </w:rPr>
        <w:t>Forum</w:t>
      </w:r>
    </w:p>
    <w:p w14:paraId="0A316A03" w14:textId="30DA4073" w:rsidR="00FF2EFC" w:rsidRPr="006D345B" w:rsidRDefault="00FF2EFC" w:rsidP="00FF2EFC">
      <w:pPr>
        <w:pStyle w:val="LabNormal"/>
        <w:numPr>
          <w:ilvl w:val="2"/>
          <w:numId w:val="37"/>
        </w:numPr>
        <w:spacing w:before="120"/>
        <w:rPr>
          <w:i/>
          <w:sz w:val="24"/>
        </w:rPr>
      </w:pPr>
      <w:r w:rsidRPr="006D345B">
        <w:rPr>
          <w:i/>
          <w:sz w:val="24"/>
        </w:rPr>
        <w:t>Section for each platform</w:t>
      </w:r>
    </w:p>
    <w:p w14:paraId="3FE75ADD" w14:textId="4C159074" w:rsidR="00FF7FFE" w:rsidRPr="006D345B" w:rsidRDefault="00FF7FFE" w:rsidP="00FF2EFC">
      <w:pPr>
        <w:pStyle w:val="LabNormal"/>
        <w:numPr>
          <w:ilvl w:val="2"/>
          <w:numId w:val="37"/>
        </w:numPr>
        <w:spacing w:before="120"/>
        <w:rPr>
          <w:i/>
          <w:sz w:val="24"/>
        </w:rPr>
      </w:pPr>
      <w:r w:rsidRPr="006D345B">
        <w:rPr>
          <w:i/>
          <w:sz w:val="24"/>
        </w:rPr>
        <w:t>Polls</w:t>
      </w:r>
    </w:p>
    <w:p w14:paraId="7253835C" w14:textId="321F1CA3" w:rsidR="00FF7FFE" w:rsidRPr="006D345B" w:rsidRDefault="00FF7FFE" w:rsidP="00FF2EFC">
      <w:pPr>
        <w:pStyle w:val="LabNormal"/>
        <w:numPr>
          <w:ilvl w:val="2"/>
          <w:numId w:val="37"/>
        </w:numPr>
        <w:spacing w:before="120"/>
        <w:rPr>
          <w:i/>
          <w:sz w:val="24"/>
        </w:rPr>
      </w:pPr>
      <w:r w:rsidRPr="006D345B">
        <w:rPr>
          <w:i/>
          <w:sz w:val="24"/>
        </w:rPr>
        <w:t>Fan art</w:t>
      </w:r>
    </w:p>
    <w:p w14:paraId="128BA47F" w14:textId="522213C3" w:rsidR="00FF2EFC" w:rsidRPr="006D345B" w:rsidRDefault="00FF2EFC" w:rsidP="00FF2EFC">
      <w:pPr>
        <w:pStyle w:val="LabNormal"/>
        <w:numPr>
          <w:ilvl w:val="1"/>
          <w:numId w:val="37"/>
        </w:numPr>
        <w:spacing w:before="120"/>
        <w:rPr>
          <w:i/>
          <w:sz w:val="24"/>
        </w:rPr>
      </w:pPr>
      <w:r w:rsidRPr="006D345B">
        <w:rPr>
          <w:i/>
          <w:sz w:val="24"/>
        </w:rPr>
        <w:t>Info for the two games</w:t>
      </w:r>
    </w:p>
    <w:p w14:paraId="7B94E890" w14:textId="095E4287" w:rsidR="00FF2EFC" w:rsidRPr="006D345B" w:rsidRDefault="00FF7FFE" w:rsidP="00FF2EFC">
      <w:pPr>
        <w:pStyle w:val="LabNormal"/>
        <w:numPr>
          <w:ilvl w:val="1"/>
          <w:numId w:val="37"/>
        </w:numPr>
        <w:spacing w:before="120"/>
        <w:rPr>
          <w:i/>
          <w:sz w:val="24"/>
        </w:rPr>
      </w:pPr>
      <w:r w:rsidRPr="006D345B">
        <w:rPr>
          <w:i/>
          <w:sz w:val="24"/>
        </w:rPr>
        <w:t>Help section</w:t>
      </w:r>
    </w:p>
    <w:p w14:paraId="002AE60D" w14:textId="517D010F" w:rsidR="00FF7FFE" w:rsidRPr="006D345B" w:rsidRDefault="00FF7FFE" w:rsidP="00FF2EFC">
      <w:pPr>
        <w:pStyle w:val="LabNormal"/>
        <w:numPr>
          <w:ilvl w:val="1"/>
          <w:numId w:val="37"/>
        </w:numPr>
        <w:spacing w:before="120"/>
        <w:rPr>
          <w:i/>
          <w:sz w:val="24"/>
        </w:rPr>
      </w:pPr>
      <w:r w:rsidRPr="006D345B">
        <w:rPr>
          <w:i/>
          <w:sz w:val="24"/>
        </w:rPr>
        <w:t>Achievements</w:t>
      </w:r>
    </w:p>
    <w:p w14:paraId="439E746A" w14:textId="64D5E836" w:rsidR="00FF7FFE" w:rsidRPr="006D345B" w:rsidRDefault="00FF7FFE" w:rsidP="00FF7FFE">
      <w:pPr>
        <w:pStyle w:val="LabNormal"/>
        <w:numPr>
          <w:ilvl w:val="2"/>
          <w:numId w:val="37"/>
        </w:numPr>
        <w:spacing w:before="120"/>
        <w:rPr>
          <w:i/>
          <w:sz w:val="24"/>
        </w:rPr>
      </w:pPr>
      <w:r w:rsidRPr="006D345B">
        <w:rPr>
          <w:i/>
          <w:sz w:val="24"/>
        </w:rPr>
        <w:t>Split by platform</w:t>
      </w:r>
    </w:p>
    <w:p w14:paraId="7D3A4824" w14:textId="198E75F9" w:rsidR="00FF7FFE" w:rsidRPr="006D345B" w:rsidRDefault="00FF7FFE" w:rsidP="00FF7FFE">
      <w:pPr>
        <w:pStyle w:val="LabNormal"/>
        <w:numPr>
          <w:ilvl w:val="1"/>
          <w:numId w:val="37"/>
        </w:numPr>
        <w:spacing w:before="120"/>
        <w:rPr>
          <w:i/>
          <w:sz w:val="24"/>
        </w:rPr>
      </w:pPr>
      <w:r w:rsidRPr="006D345B">
        <w:rPr>
          <w:i/>
          <w:sz w:val="24"/>
        </w:rPr>
        <w:t>User account section</w:t>
      </w:r>
    </w:p>
    <w:p w14:paraId="23009309" w14:textId="6E9A6AE2" w:rsidR="00FF7FFE" w:rsidRPr="006D345B" w:rsidRDefault="00FF7FFE" w:rsidP="006B0D34">
      <w:pPr>
        <w:pStyle w:val="LabNormal"/>
        <w:numPr>
          <w:ilvl w:val="1"/>
          <w:numId w:val="37"/>
        </w:numPr>
        <w:spacing w:before="120"/>
        <w:rPr>
          <w:i/>
          <w:sz w:val="24"/>
        </w:rPr>
      </w:pPr>
      <w:r w:rsidRPr="006D345B">
        <w:rPr>
          <w:i/>
          <w:sz w:val="24"/>
        </w:rPr>
        <w:t>Chatrooms</w:t>
      </w:r>
    </w:p>
    <w:p w14:paraId="35035FDB" w14:textId="78678B44" w:rsidR="00FF7FFE" w:rsidRPr="006D345B" w:rsidRDefault="00FF7FFE" w:rsidP="006B0D34">
      <w:pPr>
        <w:pStyle w:val="LabNormal"/>
        <w:numPr>
          <w:ilvl w:val="1"/>
          <w:numId w:val="37"/>
        </w:numPr>
        <w:spacing w:before="120"/>
        <w:rPr>
          <w:i/>
          <w:sz w:val="24"/>
        </w:rPr>
      </w:pPr>
      <w:r w:rsidRPr="006D345B">
        <w:rPr>
          <w:i/>
          <w:sz w:val="24"/>
        </w:rPr>
        <w:t>Home page</w:t>
      </w:r>
    </w:p>
    <w:p w14:paraId="375699BA" w14:textId="2F1FE18E" w:rsidR="00FF7FFE" w:rsidRPr="006D345B" w:rsidRDefault="00FF7FFE" w:rsidP="00FF7FFE">
      <w:pPr>
        <w:pStyle w:val="LabNormal"/>
        <w:numPr>
          <w:ilvl w:val="2"/>
          <w:numId w:val="37"/>
        </w:numPr>
        <w:spacing w:before="120"/>
        <w:rPr>
          <w:i/>
          <w:sz w:val="24"/>
        </w:rPr>
      </w:pPr>
      <w:r w:rsidRPr="006D345B">
        <w:rPr>
          <w:i/>
          <w:sz w:val="24"/>
        </w:rPr>
        <w:t>Best fan art</w:t>
      </w:r>
    </w:p>
    <w:p w14:paraId="751CDBE0" w14:textId="247D0547" w:rsidR="00FF7FFE" w:rsidRPr="006D345B" w:rsidRDefault="00FF7FFE" w:rsidP="00FF7FFE">
      <w:pPr>
        <w:pStyle w:val="LabNormal"/>
        <w:numPr>
          <w:ilvl w:val="2"/>
          <w:numId w:val="37"/>
        </w:numPr>
        <w:spacing w:before="120"/>
        <w:rPr>
          <w:i/>
          <w:sz w:val="24"/>
        </w:rPr>
      </w:pPr>
      <w:r w:rsidRPr="006D345B">
        <w:rPr>
          <w:i/>
          <w:sz w:val="24"/>
        </w:rPr>
        <w:t>Best posts</w:t>
      </w:r>
    </w:p>
    <w:p w14:paraId="6B40403E" w14:textId="393834F8" w:rsidR="00FF7FFE" w:rsidRPr="006D345B" w:rsidRDefault="00FF7FFE" w:rsidP="00FF7FFE">
      <w:pPr>
        <w:pStyle w:val="LabNormal"/>
        <w:numPr>
          <w:ilvl w:val="2"/>
          <w:numId w:val="37"/>
        </w:numPr>
        <w:spacing w:before="120"/>
        <w:rPr>
          <w:i/>
          <w:sz w:val="24"/>
        </w:rPr>
      </w:pPr>
      <w:r w:rsidRPr="006D345B">
        <w:rPr>
          <w:i/>
          <w:sz w:val="24"/>
        </w:rPr>
        <w:t>Poll winners</w:t>
      </w:r>
    </w:p>
    <w:p w14:paraId="57DF80EF" w14:textId="08975666" w:rsidR="00FF7FFE" w:rsidRPr="008E2811" w:rsidRDefault="00FF7FFE" w:rsidP="00FF7FFE">
      <w:pPr>
        <w:pStyle w:val="LabNormal"/>
        <w:spacing w:before="120"/>
        <w:ind w:left="1080"/>
      </w:pPr>
    </w:p>
    <w:p w14:paraId="1B6147CD" w14:textId="77777777" w:rsidR="000A750D" w:rsidRDefault="000A750D" w:rsidP="000A750D">
      <w:pPr>
        <w:pStyle w:val="Heading1"/>
      </w:pPr>
      <w:r>
        <w:rPr>
          <w:sz w:val="30"/>
        </w:rPr>
        <w:br w:type="page"/>
      </w:r>
      <w:r>
        <w:lastRenderedPageBreak/>
        <w:t>Part 5: Organize Information</w:t>
      </w:r>
    </w:p>
    <w:p w14:paraId="7E0C56CA" w14:textId="77777777" w:rsidR="000A750D" w:rsidRPr="008E2811" w:rsidRDefault="000A750D" w:rsidP="000A750D">
      <w:pPr>
        <w:pStyle w:val="ListParagraph"/>
        <w:numPr>
          <w:ilvl w:val="0"/>
          <w:numId w:val="39"/>
        </w:numPr>
        <w:spacing w:before="120"/>
        <w:ind w:left="360"/>
      </w:pPr>
      <w:r w:rsidRPr="008E2811">
        <w:t>The structure upon which you will build the site</w:t>
      </w:r>
    </w:p>
    <w:p w14:paraId="3A6A82FD" w14:textId="77777777" w:rsidR="000A750D" w:rsidRPr="008E2811" w:rsidRDefault="000A750D" w:rsidP="000A750D">
      <w:pPr>
        <w:pStyle w:val="ListParagraph"/>
        <w:numPr>
          <w:ilvl w:val="0"/>
          <w:numId w:val="39"/>
        </w:numPr>
        <w:ind w:left="360"/>
      </w:pPr>
      <w:r w:rsidRPr="008E2811">
        <w:t>Needs to be thought out before design</w:t>
      </w:r>
    </w:p>
    <w:p w14:paraId="7B8D582E" w14:textId="7CE9662C" w:rsidR="00D41EB4" w:rsidRDefault="000A750D" w:rsidP="00D41EB4">
      <w:pPr>
        <w:pStyle w:val="ListParagraph"/>
        <w:numPr>
          <w:ilvl w:val="0"/>
          <w:numId w:val="39"/>
        </w:numPr>
        <w:ind w:left="360"/>
      </w:pPr>
      <w:r w:rsidRPr="008E2811">
        <w:t>Doesn't need to be absolutely rigid (strong, yet flexible)</w:t>
      </w:r>
    </w:p>
    <w:p w14:paraId="2101A045" w14:textId="578BF6BB" w:rsidR="00D41EB4" w:rsidRDefault="00D41EB4" w:rsidP="00D41EB4"/>
    <w:p w14:paraId="2F854292" w14:textId="11EA643B" w:rsidR="00D41EB4" w:rsidRPr="006D345B" w:rsidRDefault="00D41EB4" w:rsidP="0021478E">
      <w:pPr>
        <w:ind w:firstLine="360"/>
        <w:rPr>
          <w:i/>
          <w:sz w:val="24"/>
        </w:rPr>
      </w:pPr>
      <w:r w:rsidRPr="006D345B">
        <w:rPr>
          <w:i/>
          <w:sz w:val="24"/>
        </w:rPr>
        <w:t>Our site will be like that of the tentacle: strong, yet flexible. There will be a navigation link for each of the categories described above. Information will mostly be user-created, with the exception of polls and general game information. It will be organized into</w:t>
      </w:r>
      <w:r w:rsidR="00BD1A41" w:rsidRPr="006D345B">
        <w:rPr>
          <w:i/>
          <w:sz w:val="24"/>
        </w:rPr>
        <w:t xml:space="preserve"> the categories described above, with user content being in the forum</w:t>
      </w:r>
      <w:r w:rsidR="00F73170" w:rsidRPr="006D345B">
        <w:rPr>
          <w:i/>
          <w:sz w:val="24"/>
        </w:rPr>
        <w:t>s</w:t>
      </w:r>
      <w:r w:rsidR="00BD1A41" w:rsidRPr="006D345B">
        <w:rPr>
          <w:i/>
          <w:sz w:val="24"/>
        </w:rPr>
        <w:t xml:space="preserve">.  </w:t>
      </w:r>
    </w:p>
    <w:p w14:paraId="7F552C64" w14:textId="65B8C84F" w:rsidR="000A750D" w:rsidRDefault="000A750D" w:rsidP="000A750D">
      <w:pPr>
        <w:pStyle w:val="Heading1"/>
      </w:pPr>
      <w:r>
        <w:rPr>
          <w:sz w:val="30"/>
        </w:rPr>
        <w:br w:type="page"/>
      </w:r>
      <w:r>
        <w:lastRenderedPageBreak/>
        <w:t>Part 6: Determine Navigation</w:t>
      </w:r>
    </w:p>
    <w:p w14:paraId="0194E5CD" w14:textId="77777777" w:rsidR="000A750D" w:rsidRPr="00483A02" w:rsidRDefault="000A750D" w:rsidP="000A750D">
      <w:pPr>
        <w:pStyle w:val="numberedstep"/>
        <w:numPr>
          <w:ilvl w:val="0"/>
          <w:numId w:val="40"/>
        </w:numPr>
      </w:pPr>
      <w:r w:rsidRPr="00483A02">
        <w:t>How should this be organized?</w:t>
      </w:r>
    </w:p>
    <w:p w14:paraId="4840AB7C" w14:textId="77777777" w:rsidR="000A750D" w:rsidRPr="00483A02" w:rsidRDefault="000A750D" w:rsidP="000A750D">
      <w:pPr>
        <w:pStyle w:val="numberedstep"/>
        <w:numPr>
          <w:ilvl w:val="1"/>
          <w:numId w:val="40"/>
        </w:numPr>
      </w:pPr>
      <w:r w:rsidRPr="00483A02">
        <w:t>By category?</w:t>
      </w:r>
    </w:p>
    <w:p w14:paraId="73FF8EDC" w14:textId="77777777" w:rsidR="000A750D" w:rsidRPr="00483A02" w:rsidRDefault="000A750D" w:rsidP="000A750D">
      <w:pPr>
        <w:pStyle w:val="numberedstep"/>
        <w:numPr>
          <w:ilvl w:val="1"/>
          <w:numId w:val="40"/>
        </w:numPr>
      </w:pPr>
      <w:r w:rsidRPr="00483A02">
        <w:t>By date?</w:t>
      </w:r>
    </w:p>
    <w:p w14:paraId="2E1878EC" w14:textId="77777777" w:rsidR="000A750D" w:rsidRPr="00483A02" w:rsidRDefault="000A750D" w:rsidP="000A750D">
      <w:pPr>
        <w:pStyle w:val="numberedstep"/>
        <w:numPr>
          <w:ilvl w:val="1"/>
          <w:numId w:val="40"/>
        </w:numPr>
      </w:pPr>
      <w:r w:rsidRPr="00483A02">
        <w:t>By alphabetical order?</w:t>
      </w:r>
    </w:p>
    <w:p w14:paraId="7BE3B7E5" w14:textId="77777777" w:rsidR="000A750D" w:rsidRPr="00483A02" w:rsidRDefault="000A750D" w:rsidP="000A750D">
      <w:pPr>
        <w:pStyle w:val="numberedstep"/>
        <w:numPr>
          <w:ilvl w:val="1"/>
          <w:numId w:val="40"/>
        </w:numPr>
      </w:pPr>
      <w:r w:rsidRPr="00483A02">
        <w:t>Others?</w:t>
      </w:r>
    </w:p>
    <w:p w14:paraId="6A12B4F0" w14:textId="4B74A818" w:rsidR="000A750D" w:rsidRDefault="000A750D" w:rsidP="000A750D">
      <w:pPr>
        <w:pStyle w:val="numberedstep"/>
        <w:numPr>
          <w:ilvl w:val="0"/>
          <w:numId w:val="40"/>
        </w:numPr>
      </w:pPr>
      <w:r w:rsidRPr="00483A02">
        <w:t>Draw a conceptual diagram.</w:t>
      </w:r>
    </w:p>
    <w:p w14:paraId="55618BF1" w14:textId="5DDA076F" w:rsidR="008F7E3A" w:rsidRDefault="008F7E3A" w:rsidP="008F7E3A">
      <w:pPr>
        <w:pStyle w:val="numberedstep"/>
        <w:numPr>
          <w:ilvl w:val="0"/>
          <w:numId w:val="0"/>
        </w:numPr>
        <w:ind w:left="360" w:hanging="360"/>
      </w:pPr>
    </w:p>
    <w:p w14:paraId="105C140E" w14:textId="274523A1" w:rsidR="008F7E3A" w:rsidRPr="006D345B" w:rsidRDefault="008F7E3A" w:rsidP="008F7E3A">
      <w:pPr>
        <w:pStyle w:val="numberedstep"/>
        <w:numPr>
          <w:ilvl w:val="0"/>
          <w:numId w:val="40"/>
        </w:numPr>
        <w:rPr>
          <w:i/>
          <w:sz w:val="24"/>
        </w:rPr>
      </w:pPr>
      <w:r w:rsidRPr="006D345B">
        <w:rPr>
          <w:i/>
          <w:sz w:val="24"/>
        </w:rPr>
        <w:t>Navigation system organized by category</w:t>
      </w:r>
    </w:p>
    <w:p w14:paraId="30ADC9EC" w14:textId="2D125E47" w:rsidR="00133BC8" w:rsidRPr="006D345B" w:rsidRDefault="00133BC8" w:rsidP="00133BC8">
      <w:pPr>
        <w:pStyle w:val="numberedstep"/>
        <w:numPr>
          <w:ilvl w:val="0"/>
          <w:numId w:val="40"/>
        </w:numPr>
        <w:rPr>
          <w:i/>
          <w:sz w:val="24"/>
        </w:rPr>
      </w:pPr>
      <w:r w:rsidRPr="006D345B">
        <w:rPr>
          <w:i/>
          <w:sz w:val="24"/>
        </w:rPr>
        <w:t>Forum posts sorted by date, or optionally by popularity</w:t>
      </w:r>
    </w:p>
    <w:p w14:paraId="6AB458FD" w14:textId="77777777" w:rsidR="000A750D" w:rsidRDefault="000A750D" w:rsidP="000A750D">
      <w:pPr>
        <w:pStyle w:val="Heading1"/>
      </w:pPr>
      <w:r>
        <w:rPr>
          <w:sz w:val="30"/>
        </w:rPr>
        <w:br w:type="page"/>
      </w:r>
      <w:r>
        <w:lastRenderedPageBreak/>
        <w:t>Part 7: Sketch Pages</w:t>
      </w:r>
    </w:p>
    <w:p w14:paraId="23C6E124" w14:textId="77777777" w:rsidR="000A750D" w:rsidRDefault="000A750D" w:rsidP="000A750D">
      <w:pPr>
        <w:pStyle w:val="LabNormal"/>
      </w:pPr>
      <w:r w:rsidRPr="00905B4A">
        <w:t>Use Blank Paper and Design Tools provided by your professor.</w:t>
      </w:r>
    </w:p>
    <w:p w14:paraId="1FB7E5E4" w14:textId="77777777" w:rsidR="000A750D" w:rsidRDefault="000A750D" w:rsidP="000A750D">
      <w:pPr>
        <w:pStyle w:val="Heading1"/>
      </w:pPr>
      <w:r>
        <w:t>Part 8: Present Design to the Class</w:t>
      </w:r>
    </w:p>
    <w:p w14:paraId="6CFB1E10" w14:textId="35135705" w:rsidR="000A750D" w:rsidRPr="00905B4A" w:rsidRDefault="00E64049" w:rsidP="000A750D">
      <w:pPr>
        <w:pStyle w:val="LabNormal"/>
      </w:pPr>
      <w:r>
        <w:t>Probably at the beginning of next class, unless we have time today!</w:t>
      </w:r>
    </w:p>
    <w:p w14:paraId="78BD3B87" w14:textId="77777777" w:rsidR="000A750D" w:rsidRPr="000A750D" w:rsidRDefault="000A750D" w:rsidP="000A750D">
      <w:pPr>
        <w:rPr>
          <w:rStyle w:val="IntenseEmphasis"/>
          <w:b w:val="0"/>
          <w:bCs w:val="0"/>
          <w:i w:val="0"/>
          <w:iCs w:val="0"/>
          <w:color w:val="auto"/>
        </w:rPr>
      </w:pPr>
    </w:p>
    <w:sectPr w:rsidR="000A750D" w:rsidRPr="000A750D" w:rsidSect="005E0522">
      <w:headerReference w:type="default" r:id="rId8"/>
      <w:pgSz w:w="12240" w:h="15840"/>
      <w:pgMar w:top="3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65C9AE" w14:textId="77777777" w:rsidR="002E7B97" w:rsidRDefault="002E7B97" w:rsidP="000A750D">
      <w:pPr>
        <w:spacing w:line="240" w:lineRule="auto"/>
      </w:pPr>
      <w:r>
        <w:separator/>
      </w:r>
    </w:p>
  </w:endnote>
  <w:endnote w:type="continuationSeparator" w:id="0">
    <w:p w14:paraId="3626B49A" w14:textId="77777777" w:rsidR="002E7B97" w:rsidRDefault="002E7B97" w:rsidP="000A75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85845" w14:textId="77777777" w:rsidR="002E7B97" w:rsidRDefault="002E7B97" w:rsidP="000A750D">
      <w:pPr>
        <w:spacing w:line="240" w:lineRule="auto"/>
      </w:pPr>
      <w:r>
        <w:separator/>
      </w:r>
    </w:p>
  </w:footnote>
  <w:footnote w:type="continuationSeparator" w:id="0">
    <w:p w14:paraId="1E3BC5CA" w14:textId="77777777" w:rsidR="002E7B97" w:rsidRDefault="002E7B97" w:rsidP="000A75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1C005" w14:textId="61672443" w:rsidR="000A750D" w:rsidRPr="000A750D" w:rsidRDefault="000A750D" w:rsidP="000A750D">
    <w:pPr>
      <w:pStyle w:val="Header"/>
      <w:spacing w:before="0"/>
      <w:ind w:left="1080"/>
      <w:rPr>
        <w:rStyle w:val="BookTit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9FEA5724"/>
    <w:lvl w:ilvl="0">
      <w:start w:val="1"/>
      <w:numFmt w:val="decimal"/>
      <w:pStyle w:val="numberedstep"/>
      <w:lvlText w:val="%1."/>
      <w:lvlJc w:val="left"/>
      <w:pPr>
        <w:tabs>
          <w:tab w:val="num" w:pos="360"/>
        </w:tabs>
        <w:ind w:left="36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eastAsianLayout w:id="0"/>
        <w:specVanish w:val="0"/>
      </w:rPr>
    </w:lvl>
  </w:abstractNum>
  <w:abstractNum w:abstractNumId="1" w15:restartNumberingAfterBreak="0">
    <w:nsid w:val="026B6653"/>
    <w:multiLevelType w:val="hybridMultilevel"/>
    <w:tmpl w:val="832EE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981B3F"/>
    <w:multiLevelType w:val="hybridMultilevel"/>
    <w:tmpl w:val="CD4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8468C"/>
    <w:multiLevelType w:val="hybridMultilevel"/>
    <w:tmpl w:val="5EB6E7D6"/>
    <w:lvl w:ilvl="0" w:tplc="FB92A9C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9AF2184"/>
    <w:multiLevelType w:val="hybridMultilevel"/>
    <w:tmpl w:val="0DE8D7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DC7185"/>
    <w:multiLevelType w:val="hybridMultilevel"/>
    <w:tmpl w:val="B7BC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233C3"/>
    <w:multiLevelType w:val="hybridMultilevel"/>
    <w:tmpl w:val="57A4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BB0FE7"/>
    <w:multiLevelType w:val="hybridMultilevel"/>
    <w:tmpl w:val="68B09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AE7688"/>
    <w:multiLevelType w:val="hybridMultilevel"/>
    <w:tmpl w:val="29E4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13EF0"/>
    <w:multiLevelType w:val="hybridMultilevel"/>
    <w:tmpl w:val="797E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C1ACB"/>
    <w:multiLevelType w:val="hybridMultilevel"/>
    <w:tmpl w:val="73D2A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375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0517A9"/>
    <w:multiLevelType w:val="hybridMultilevel"/>
    <w:tmpl w:val="E422A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AF03D8"/>
    <w:multiLevelType w:val="hybridMultilevel"/>
    <w:tmpl w:val="6A8CE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410992"/>
    <w:multiLevelType w:val="hybridMultilevel"/>
    <w:tmpl w:val="A06CD24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5729A5"/>
    <w:multiLevelType w:val="hybridMultilevel"/>
    <w:tmpl w:val="B64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DC7701"/>
    <w:multiLevelType w:val="hybridMultilevel"/>
    <w:tmpl w:val="57DA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3136B1"/>
    <w:multiLevelType w:val="hybridMultilevel"/>
    <w:tmpl w:val="04F0B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F865AB"/>
    <w:multiLevelType w:val="hybridMultilevel"/>
    <w:tmpl w:val="50BC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FC5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93103F"/>
    <w:multiLevelType w:val="hybridMultilevel"/>
    <w:tmpl w:val="EF9CC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4500A"/>
    <w:multiLevelType w:val="hybridMultilevel"/>
    <w:tmpl w:val="9596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3D1BCB"/>
    <w:multiLevelType w:val="hybridMultilevel"/>
    <w:tmpl w:val="E526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1F7CA6"/>
    <w:multiLevelType w:val="hybridMultilevel"/>
    <w:tmpl w:val="A142E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9766D"/>
    <w:multiLevelType w:val="hybridMultilevel"/>
    <w:tmpl w:val="F4E6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BF5416"/>
    <w:multiLevelType w:val="hybridMultilevel"/>
    <w:tmpl w:val="29F2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F567F4"/>
    <w:multiLevelType w:val="hybridMultilevel"/>
    <w:tmpl w:val="AD504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B348F5"/>
    <w:multiLevelType w:val="hybridMultilevel"/>
    <w:tmpl w:val="1EB679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0F2983"/>
    <w:multiLevelType w:val="hybridMultilevel"/>
    <w:tmpl w:val="6E2C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396498"/>
    <w:multiLevelType w:val="hybridMultilevel"/>
    <w:tmpl w:val="C5C6E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E556D1"/>
    <w:multiLevelType w:val="hybridMultilevel"/>
    <w:tmpl w:val="BE1E2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F3B777E"/>
    <w:multiLevelType w:val="hybridMultilevel"/>
    <w:tmpl w:val="F44A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D95812"/>
    <w:multiLevelType w:val="multilevel"/>
    <w:tmpl w:val="EC1EBD8E"/>
    <w:lvl w:ilvl="0">
      <w:start w:val="1"/>
      <w:numFmt w:val="decimal"/>
      <w:lvlText w:val="%1"/>
      <w:lvlJc w:val="left"/>
      <w:pPr>
        <w:ind w:left="1080" w:hanging="720"/>
      </w:pPr>
      <w:rPr>
        <w:rFonts w:hint="default"/>
      </w:rPr>
    </w:lvl>
    <w:lvl w:ilvl="1">
      <w:start w:val="1"/>
      <w:numFmt w:val="decimal"/>
      <w:isLgl/>
      <w:lvlText w:val="%1.%2"/>
      <w:lvlJc w:val="left"/>
      <w:pPr>
        <w:ind w:left="2160" w:hanging="144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3DD2F2B"/>
    <w:multiLevelType w:val="hybridMultilevel"/>
    <w:tmpl w:val="DFA8E3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AE19F6"/>
    <w:multiLevelType w:val="hybridMultilevel"/>
    <w:tmpl w:val="6EF2C8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A8F1A6D"/>
    <w:multiLevelType w:val="hybridMultilevel"/>
    <w:tmpl w:val="498A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1915FF"/>
    <w:multiLevelType w:val="hybridMultilevel"/>
    <w:tmpl w:val="1BDE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8D7A97"/>
    <w:multiLevelType w:val="hybridMultilevel"/>
    <w:tmpl w:val="AA70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217B82"/>
    <w:multiLevelType w:val="hybridMultilevel"/>
    <w:tmpl w:val="F82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8C09B9"/>
    <w:multiLevelType w:val="hybridMultilevel"/>
    <w:tmpl w:val="75802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9"/>
  </w:num>
  <w:num w:numId="2">
    <w:abstractNumId w:val="35"/>
  </w:num>
  <w:num w:numId="3">
    <w:abstractNumId w:val="7"/>
  </w:num>
  <w:num w:numId="4">
    <w:abstractNumId w:val="25"/>
  </w:num>
  <w:num w:numId="5">
    <w:abstractNumId w:val="38"/>
  </w:num>
  <w:num w:numId="6">
    <w:abstractNumId w:val="3"/>
  </w:num>
  <w:num w:numId="7">
    <w:abstractNumId w:val="5"/>
  </w:num>
  <w:num w:numId="8">
    <w:abstractNumId w:val="24"/>
  </w:num>
  <w:num w:numId="9">
    <w:abstractNumId w:val="18"/>
  </w:num>
  <w:num w:numId="10">
    <w:abstractNumId w:val="28"/>
  </w:num>
  <w:num w:numId="11">
    <w:abstractNumId w:val="36"/>
  </w:num>
  <w:num w:numId="12">
    <w:abstractNumId w:val="22"/>
  </w:num>
  <w:num w:numId="13">
    <w:abstractNumId w:val="11"/>
  </w:num>
  <w:num w:numId="14">
    <w:abstractNumId w:val="32"/>
  </w:num>
  <w:num w:numId="15">
    <w:abstractNumId w:val="19"/>
  </w:num>
  <w:num w:numId="16">
    <w:abstractNumId w:val="20"/>
  </w:num>
  <w:num w:numId="17">
    <w:abstractNumId w:val="9"/>
  </w:num>
  <w:num w:numId="18">
    <w:abstractNumId w:val="10"/>
  </w:num>
  <w:num w:numId="19">
    <w:abstractNumId w:val="12"/>
  </w:num>
  <w:num w:numId="20">
    <w:abstractNumId w:val="2"/>
  </w:num>
  <w:num w:numId="21">
    <w:abstractNumId w:val="23"/>
  </w:num>
  <w:num w:numId="22">
    <w:abstractNumId w:val="8"/>
  </w:num>
  <w:num w:numId="23">
    <w:abstractNumId w:val="26"/>
  </w:num>
  <w:num w:numId="24">
    <w:abstractNumId w:val="29"/>
  </w:num>
  <w:num w:numId="25">
    <w:abstractNumId w:val="15"/>
  </w:num>
  <w:num w:numId="26">
    <w:abstractNumId w:val="21"/>
  </w:num>
  <w:num w:numId="27">
    <w:abstractNumId w:val="16"/>
  </w:num>
  <w:num w:numId="28">
    <w:abstractNumId w:val="13"/>
  </w:num>
  <w:num w:numId="29">
    <w:abstractNumId w:val="17"/>
  </w:num>
  <w:num w:numId="30">
    <w:abstractNumId w:val="1"/>
  </w:num>
  <w:num w:numId="31">
    <w:abstractNumId w:val="6"/>
  </w:num>
  <w:num w:numId="32">
    <w:abstractNumId w:val="31"/>
  </w:num>
  <w:num w:numId="33">
    <w:abstractNumId w:val="30"/>
  </w:num>
  <w:num w:numId="34">
    <w:abstractNumId w:val="0"/>
  </w:num>
  <w:num w:numId="35">
    <w:abstractNumId w:val="0"/>
    <w:lvlOverride w:ilvl="0">
      <w:startOverride w:val="1"/>
    </w:lvlOverride>
  </w:num>
  <w:num w:numId="36">
    <w:abstractNumId w:val="14"/>
  </w:num>
  <w:num w:numId="37">
    <w:abstractNumId w:val="33"/>
  </w:num>
  <w:num w:numId="38">
    <w:abstractNumId w:val="37"/>
  </w:num>
  <w:num w:numId="39">
    <w:abstractNumId w:val="27"/>
  </w:num>
  <w:num w:numId="40">
    <w:abstractNumId w:val="34"/>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1CE4"/>
    <w:rsid w:val="0009776E"/>
    <w:rsid w:val="000A750D"/>
    <w:rsid w:val="00133BC8"/>
    <w:rsid w:val="0020312B"/>
    <w:rsid w:val="0021478E"/>
    <w:rsid w:val="002E7B97"/>
    <w:rsid w:val="00314015"/>
    <w:rsid w:val="00317267"/>
    <w:rsid w:val="003724CF"/>
    <w:rsid w:val="00487731"/>
    <w:rsid w:val="005E0522"/>
    <w:rsid w:val="006B521A"/>
    <w:rsid w:val="006D345B"/>
    <w:rsid w:val="00891CE4"/>
    <w:rsid w:val="008F7E3A"/>
    <w:rsid w:val="009B1E5D"/>
    <w:rsid w:val="009F0DEC"/>
    <w:rsid w:val="00AA4041"/>
    <w:rsid w:val="00BD1A41"/>
    <w:rsid w:val="00BD5E56"/>
    <w:rsid w:val="00C74336"/>
    <w:rsid w:val="00C96850"/>
    <w:rsid w:val="00D41EB4"/>
    <w:rsid w:val="00E64049"/>
    <w:rsid w:val="00F01F97"/>
    <w:rsid w:val="00F73170"/>
    <w:rsid w:val="00FF2EFC"/>
    <w:rsid w:val="00FF7F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90C0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50D"/>
    <w:pPr>
      <w:spacing w:before="360" w:after="0" w:line="288" w:lineRule="auto"/>
    </w:pPr>
    <w:rPr>
      <w:rFonts w:eastAsia="Times" w:cs="Times New Roman"/>
      <w:szCs w:val="20"/>
    </w:rPr>
  </w:style>
  <w:style w:type="paragraph" w:styleId="Heading1">
    <w:name w:val="heading 1"/>
    <w:basedOn w:val="Normal"/>
    <w:next w:val="Normal"/>
    <w:link w:val="Heading1Char"/>
    <w:uiPriority w:val="9"/>
    <w:qFormat/>
    <w:rsid w:val="00F431C3"/>
    <w:pPr>
      <w:keepNext/>
      <w:keepLines/>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64FB8"/>
    <w:pPr>
      <w:keepNext/>
      <w:keepLines/>
      <w:spacing w:before="20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DF6F0C"/>
    <w:pPr>
      <w:keepNext/>
      <w:keepLines/>
      <w:spacing w:before="20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AA6E42"/>
    <w:pPr>
      <w:keepNext/>
      <w:keepLines/>
      <w:spacing w:before="200"/>
      <w:outlineLvl w:val="3"/>
    </w:pPr>
    <w:rPr>
      <w:rFonts w:asciiTheme="majorHAnsi" w:eastAsiaTheme="majorEastAsia" w:hAnsiTheme="majorHAnsi" w:cstheme="majorBidi"/>
      <w:b/>
      <w:bCs/>
      <w:i/>
      <w:iCs/>
      <w:color w:val="D34817" w:themeColor="accent1"/>
    </w:rPr>
  </w:style>
  <w:style w:type="paragraph" w:styleId="Heading8">
    <w:name w:val="heading 8"/>
    <w:basedOn w:val="Normal"/>
    <w:next w:val="Normal"/>
    <w:link w:val="Heading8Char"/>
    <w:uiPriority w:val="9"/>
    <w:semiHidden/>
    <w:unhideWhenUsed/>
    <w:qFormat/>
    <w:rsid w:val="003E7698"/>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B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B11"/>
    <w:rPr>
      <w:rFonts w:ascii="Tahoma" w:hAnsi="Tahoma" w:cs="Tahoma"/>
      <w:sz w:val="16"/>
      <w:szCs w:val="16"/>
    </w:rPr>
  </w:style>
  <w:style w:type="character" w:styleId="BookTitle">
    <w:name w:val="Book Title"/>
    <w:basedOn w:val="DefaultParagraphFont"/>
    <w:uiPriority w:val="33"/>
    <w:qFormat/>
    <w:rsid w:val="00F32B11"/>
    <w:rPr>
      <w:b/>
      <w:bCs/>
      <w:smallCaps/>
      <w:spacing w:val="5"/>
    </w:rPr>
  </w:style>
  <w:style w:type="paragraph" w:styleId="Header">
    <w:name w:val="header"/>
    <w:basedOn w:val="Normal"/>
    <w:link w:val="HeaderChar"/>
    <w:uiPriority w:val="99"/>
    <w:unhideWhenUsed/>
    <w:rsid w:val="00F32B11"/>
    <w:pPr>
      <w:tabs>
        <w:tab w:val="center" w:pos="4680"/>
        <w:tab w:val="right" w:pos="9360"/>
      </w:tabs>
      <w:spacing w:line="240" w:lineRule="auto"/>
    </w:pPr>
  </w:style>
  <w:style w:type="character" w:customStyle="1" w:styleId="HeaderChar">
    <w:name w:val="Header Char"/>
    <w:basedOn w:val="DefaultParagraphFont"/>
    <w:link w:val="Header"/>
    <w:uiPriority w:val="99"/>
    <w:rsid w:val="00F32B11"/>
  </w:style>
  <w:style w:type="paragraph" w:styleId="Footer">
    <w:name w:val="footer"/>
    <w:basedOn w:val="Normal"/>
    <w:link w:val="FooterChar"/>
    <w:uiPriority w:val="99"/>
    <w:unhideWhenUsed/>
    <w:rsid w:val="00F32B11"/>
    <w:pPr>
      <w:tabs>
        <w:tab w:val="center" w:pos="4680"/>
        <w:tab w:val="right" w:pos="9360"/>
      </w:tabs>
      <w:spacing w:line="240" w:lineRule="auto"/>
    </w:pPr>
  </w:style>
  <w:style w:type="character" w:customStyle="1" w:styleId="FooterChar">
    <w:name w:val="Footer Char"/>
    <w:basedOn w:val="DefaultParagraphFont"/>
    <w:link w:val="Footer"/>
    <w:uiPriority w:val="99"/>
    <w:rsid w:val="00F32B11"/>
  </w:style>
  <w:style w:type="character" w:customStyle="1" w:styleId="Heading1Char">
    <w:name w:val="Heading 1 Char"/>
    <w:basedOn w:val="DefaultParagraphFont"/>
    <w:link w:val="Heading1"/>
    <w:uiPriority w:val="9"/>
    <w:rsid w:val="00F431C3"/>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E64FB8"/>
    <w:rPr>
      <w:rFonts w:asciiTheme="majorHAnsi" w:eastAsiaTheme="majorEastAsia" w:hAnsiTheme="majorHAnsi" w:cstheme="majorBidi"/>
      <w:b/>
      <w:bCs/>
      <w:color w:val="D34817" w:themeColor="accent1"/>
      <w:sz w:val="26"/>
      <w:szCs w:val="26"/>
    </w:rPr>
  </w:style>
  <w:style w:type="paragraph" w:styleId="Title">
    <w:name w:val="Title"/>
    <w:basedOn w:val="Normal"/>
    <w:next w:val="Normal"/>
    <w:link w:val="TitleChar"/>
    <w:uiPriority w:val="10"/>
    <w:qFormat/>
    <w:rsid w:val="00B956E3"/>
    <w:pPr>
      <w:pBdr>
        <w:bottom w:val="single" w:sz="8" w:space="4" w:color="D34817" w:themeColor="accent1"/>
      </w:pBdr>
      <w:spacing w:after="300" w:line="240" w:lineRule="auto"/>
      <w:contextualSpacing/>
    </w:pPr>
    <w:rPr>
      <w:rFonts w:asciiTheme="majorHAnsi" w:eastAsiaTheme="majorEastAsia" w:hAnsiTheme="majorHAnsi" w:cstheme="majorBidi"/>
      <w:color w:val="D34817" w:themeColor="accent1"/>
      <w:spacing w:val="5"/>
      <w:kern w:val="28"/>
      <w:sz w:val="52"/>
      <w:szCs w:val="52"/>
    </w:rPr>
  </w:style>
  <w:style w:type="character" w:customStyle="1" w:styleId="TitleChar">
    <w:name w:val="Title Char"/>
    <w:basedOn w:val="DefaultParagraphFont"/>
    <w:link w:val="Title"/>
    <w:uiPriority w:val="10"/>
    <w:rsid w:val="00B956E3"/>
    <w:rPr>
      <w:rFonts w:asciiTheme="majorHAnsi" w:eastAsiaTheme="majorEastAsia" w:hAnsiTheme="majorHAnsi" w:cstheme="majorBidi"/>
      <w:color w:val="D34817" w:themeColor="accent1"/>
      <w:spacing w:val="5"/>
      <w:kern w:val="28"/>
      <w:sz w:val="52"/>
      <w:szCs w:val="52"/>
    </w:rPr>
  </w:style>
  <w:style w:type="character" w:customStyle="1" w:styleId="Heading3Char">
    <w:name w:val="Heading 3 Char"/>
    <w:basedOn w:val="DefaultParagraphFont"/>
    <w:link w:val="Heading3"/>
    <w:uiPriority w:val="9"/>
    <w:rsid w:val="00DF6F0C"/>
    <w:rPr>
      <w:rFonts w:asciiTheme="majorHAnsi" w:eastAsiaTheme="majorEastAsia" w:hAnsiTheme="majorHAnsi" w:cstheme="majorBidi"/>
      <w:b/>
      <w:bCs/>
      <w:color w:val="D34817" w:themeColor="accent1"/>
    </w:rPr>
  </w:style>
  <w:style w:type="character" w:styleId="Hyperlink">
    <w:name w:val="Hyperlink"/>
    <w:basedOn w:val="DefaultParagraphFont"/>
    <w:uiPriority w:val="99"/>
    <w:unhideWhenUsed/>
    <w:rsid w:val="00DF6F0C"/>
    <w:rPr>
      <w:color w:val="CC9900" w:themeColor="hyperlink"/>
      <w:u w:val="single"/>
    </w:rPr>
  </w:style>
  <w:style w:type="paragraph" w:styleId="ListParagraph">
    <w:name w:val="List Paragraph"/>
    <w:basedOn w:val="Normal"/>
    <w:uiPriority w:val="34"/>
    <w:qFormat/>
    <w:rsid w:val="00D2321D"/>
    <w:pPr>
      <w:ind w:left="720"/>
      <w:contextualSpacing/>
    </w:pPr>
  </w:style>
  <w:style w:type="character" w:styleId="IntenseEmphasis">
    <w:name w:val="Intense Emphasis"/>
    <w:basedOn w:val="DefaultParagraphFont"/>
    <w:uiPriority w:val="21"/>
    <w:qFormat/>
    <w:rsid w:val="00D2321D"/>
    <w:rPr>
      <w:b/>
      <w:bCs/>
      <w:i/>
      <w:iCs/>
      <w:color w:val="D34817" w:themeColor="accent1"/>
    </w:rPr>
  </w:style>
  <w:style w:type="table" w:styleId="TableGrid">
    <w:name w:val="Table Grid"/>
    <w:basedOn w:val="TableNormal"/>
    <w:uiPriority w:val="59"/>
    <w:rsid w:val="009C3B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9C3BE9"/>
    <w:pPr>
      <w:spacing w:before="120" w:after="120" w:line="240" w:lineRule="auto"/>
    </w:pPr>
    <w:rPr>
      <w:rFonts w:ascii="Times New Roman" w:eastAsia="Times New Roman" w:hAnsi="Times New Roman"/>
      <w:b/>
      <w:sz w:val="20"/>
    </w:rPr>
  </w:style>
  <w:style w:type="paragraph" w:customStyle="1" w:styleId="Text">
    <w:name w:val="_Text"/>
    <w:basedOn w:val="Normal"/>
    <w:rsid w:val="008F12C0"/>
    <w:pPr>
      <w:spacing w:line="240" w:lineRule="auto"/>
    </w:pPr>
    <w:rPr>
      <w:rFonts w:ascii="Arial" w:eastAsia="Times New Roman" w:hAnsi="Arial"/>
    </w:rPr>
  </w:style>
  <w:style w:type="paragraph" w:customStyle="1" w:styleId="Blockquote">
    <w:name w:val="Blockquote"/>
    <w:basedOn w:val="Normal"/>
    <w:rsid w:val="00E10691"/>
    <w:pPr>
      <w:spacing w:line="240" w:lineRule="auto"/>
      <w:ind w:left="360" w:right="360"/>
    </w:pPr>
    <w:rPr>
      <w:rFonts w:ascii="Times New Roman" w:eastAsia="Times New Roman" w:hAnsi="Times New Roman"/>
      <w:sz w:val="20"/>
    </w:rPr>
  </w:style>
  <w:style w:type="character" w:customStyle="1" w:styleId="Heading8Char">
    <w:name w:val="Heading 8 Char"/>
    <w:basedOn w:val="DefaultParagraphFont"/>
    <w:link w:val="Heading8"/>
    <w:uiPriority w:val="9"/>
    <w:semiHidden/>
    <w:rsid w:val="003E7698"/>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rsid w:val="003E7698"/>
    <w:pPr>
      <w:spacing w:before="100" w:beforeAutospacing="1" w:after="100" w:afterAutospacing="1" w:line="240" w:lineRule="auto"/>
    </w:pPr>
    <w:rPr>
      <w:rFonts w:ascii="Times New Roman" w:eastAsia="Times New Roman" w:hAnsi="Times New Roman"/>
      <w:sz w:val="20"/>
    </w:rPr>
  </w:style>
  <w:style w:type="paragraph" w:customStyle="1" w:styleId="DefinitionList">
    <w:name w:val="Definition List"/>
    <w:basedOn w:val="Normal"/>
    <w:next w:val="Normal"/>
    <w:rsid w:val="003E7698"/>
    <w:pPr>
      <w:spacing w:line="240" w:lineRule="auto"/>
      <w:ind w:left="360"/>
    </w:pPr>
    <w:rPr>
      <w:rFonts w:ascii="Times New Roman" w:eastAsia="Times New Roman" w:hAnsi="Times New Roman"/>
      <w:sz w:val="20"/>
    </w:rPr>
  </w:style>
  <w:style w:type="table" w:customStyle="1" w:styleId="MediumShading1-Accent11">
    <w:name w:val="Medium Shading 1 - Accent 11"/>
    <w:basedOn w:val="TableNormal"/>
    <w:uiPriority w:val="63"/>
    <w:rsid w:val="003E7698"/>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1201A7"/>
    <w:pPr>
      <w:spacing w:after="0" w:line="240" w:lineRule="auto"/>
    </w:p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paragraph" w:styleId="Subtitle">
    <w:name w:val="Subtitle"/>
    <w:basedOn w:val="Normal"/>
    <w:next w:val="Normal"/>
    <w:link w:val="SubtitleChar"/>
    <w:uiPriority w:val="11"/>
    <w:qFormat/>
    <w:rsid w:val="001201A7"/>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1201A7"/>
    <w:rPr>
      <w:rFonts w:asciiTheme="majorHAnsi" w:eastAsiaTheme="majorEastAsia" w:hAnsiTheme="majorHAnsi" w:cstheme="majorBidi"/>
      <w:i/>
      <w:iCs/>
      <w:color w:val="D34817" w:themeColor="accent1"/>
      <w:spacing w:val="15"/>
      <w:sz w:val="24"/>
      <w:szCs w:val="24"/>
    </w:rPr>
  </w:style>
  <w:style w:type="character" w:customStyle="1" w:styleId="Heading4Char">
    <w:name w:val="Heading 4 Char"/>
    <w:basedOn w:val="DefaultParagraphFont"/>
    <w:link w:val="Heading4"/>
    <w:uiPriority w:val="9"/>
    <w:rsid w:val="00AA6E42"/>
    <w:rPr>
      <w:rFonts w:asciiTheme="majorHAnsi" w:eastAsiaTheme="majorEastAsia" w:hAnsiTheme="majorHAnsi" w:cstheme="majorBidi"/>
      <w:b/>
      <w:bCs/>
      <w:i/>
      <w:iCs/>
      <w:color w:val="D34817" w:themeColor="accent1"/>
    </w:rPr>
  </w:style>
  <w:style w:type="character" w:styleId="Emphasis">
    <w:name w:val="Emphasis"/>
    <w:basedOn w:val="DefaultParagraphFont"/>
    <w:uiPriority w:val="20"/>
    <w:qFormat/>
    <w:rsid w:val="005F6573"/>
    <w:rPr>
      <w:i/>
      <w:iCs/>
    </w:rPr>
  </w:style>
  <w:style w:type="paragraph" w:styleId="NoSpacing">
    <w:name w:val="No Spacing"/>
    <w:uiPriority w:val="1"/>
    <w:qFormat/>
    <w:rsid w:val="003F260A"/>
    <w:pPr>
      <w:spacing w:after="0" w:line="240" w:lineRule="auto"/>
    </w:pPr>
  </w:style>
  <w:style w:type="paragraph" w:customStyle="1" w:styleId="Callout">
    <w:name w:val="Callout"/>
    <w:basedOn w:val="Normal"/>
    <w:next w:val="Normal"/>
    <w:qFormat/>
    <w:rsid w:val="005F0CAE"/>
    <w:pPr>
      <w:pBdr>
        <w:top w:val="single" w:sz="4" w:space="3" w:color="D34817" w:themeColor="accent1"/>
        <w:left w:val="single" w:sz="4" w:space="4" w:color="D34817" w:themeColor="accent1"/>
        <w:bottom w:val="single" w:sz="4" w:space="3" w:color="D34817" w:themeColor="accent1"/>
        <w:right w:val="single" w:sz="4" w:space="4" w:color="D34817" w:themeColor="accent1"/>
      </w:pBdr>
      <w:ind w:left="1440" w:hanging="1440"/>
    </w:pPr>
    <w:rPr>
      <w:color w:val="D34817" w:themeColor="accent1"/>
    </w:rPr>
  </w:style>
  <w:style w:type="paragraph" w:customStyle="1" w:styleId="Topicheading">
    <w:name w:val="Topic heading"/>
    <w:basedOn w:val="Normal"/>
    <w:rsid w:val="000A750D"/>
    <w:pPr>
      <w:shd w:val="clear" w:color="auto" w:fill="000000"/>
      <w:jc w:val="right"/>
    </w:pPr>
    <w:rPr>
      <w:rFonts w:ascii="Helvetica" w:hAnsi="Helvetica"/>
      <w:color w:val="FFFFFF"/>
    </w:rPr>
  </w:style>
  <w:style w:type="paragraph" w:customStyle="1" w:styleId="SectionHeading">
    <w:name w:val="Section Heading"/>
    <w:basedOn w:val="Normal"/>
    <w:next w:val="LabNormal"/>
    <w:rsid w:val="000A750D"/>
    <w:pPr>
      <w:keepNext/>
      <w:shd w:val="pct30" w:color="auto" w:fill="FFFFFF"/>
      <w:jc w:val="right"/>
    </w:pPr>
    <w:rPr>
      <w:rFonts w:ascii="Helvetica" w:hAnsi="Helvetica"/>
    </w:rPr>
  </w:style>
  <w:style w:type="paragraph" w:customStyle="1" w:styleId="LabNormal">
    <w:name w:val="Lab Normal"/>
    <w:basedOn w:val="Normal"/>
    <w:rsid w:val="000A750D"/>
    <w:rPr>
      <w:rFonts w:ascii="Helvetica" w:hAnsi="Helvetica"/>
      <w:sz w:val="20"/>
    </w:rPr>
  </w:style>
  <w:style w:type="paragraph" w:customStyle="1" w:styleId="numberedstep">
    <w:name w:val="numberedstep"/>
    <w:basedOn w:val="Normal"/>
    <w:rsid w:val="000A750D"/>
    <w:pPr>
      <w:numPr>
        <w:numId w:val="34"/>
      </w:numPr>
      <w:spacing w:before="120" w:after="12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33E76-4064-473B-81C9-FC7B1D739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7C88DD1C.dotm</Template>
  <TotalTime>42</TotalTime>
  <Pages>7</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320 Document Template</vt:lpstr>
    </vt:vector>
  </TitlesOfParts>
  <Manager/>
  <Company>Hewlett-Packard Company</Company>
  <LinksUpToDate>false</LinksUpToDate>
  <CharactersWithSpaces>3290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320 Document Template</dc:title>
  <dc:subject/>
  <dc:creator>Mark Reynolds</dc:creator>
  <cp:keywords/>
  <dc:description/>
  <cp:lastModifiedBy>Dan Singer (RIT Student)</cp:lastModifiedBy>
  <cp:revision>21</cp:revision>
  <cp:lastPrinted>2010-08-22T22:39:00Z</cp:lastPrinted>
  <dcterms:created xsi:type="dcterms:W3CDTF">2010-10-11T19:26:00Z</dcterms:created>
  <dcterms:modified xsi:type="dcterms:W3CDTF">2017-09-26T16:07:00Z</dcterms:modified>
  <cp:category/>
</cp:coreProperties>
</file>