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E97" w:rsidRPr="00D53B31" w:rsidRDefault="00D53B31" w:rsidP="00D53B31">
      <w:pPr>
        <w:jc w:val="center"/>
        <w:rPr>
          <w:b/>
          <w:sz w:val="24"/>
        </w:rPr>
      </w:pPr>
      <w:r w:rsidRPr="00D53B31">
        <w:rPr>
          <w:b/>
          <w:sz w:val="24"/>
        </w:rPr>
        <w:t>Project 2 Proposal</w:t>
      </w:r>
    </w:p>
    <w:p w:rsidR="00D53B31" w:rsidRPr="00535DE9" w:rsidRDefault="00535DE9" w:rsidP="00D53B31">
      <w:pPr>
        <w:rPr>
          <w:sz w:val="24"/>
        </w:rPr>
      </w:pPr>
      <w:r w:rsidRPr="00535DE9">
        <w:rPr>
          <w:b/>
          <w:sz w:val="24"/>
        </w:rPr>
        <w:t>Dan Singer</w:t>
      </w:r>
      <w:r>
        <w:rPr>
          <w:b/>
          <w:sz w:val="24"/>
        </w:rPr>
        <w:t xml:space="preserve"> </w:t>
      </w:r>
      <w:r>
        <w:rPr>
          <w:sz w:val="24"/>
        </w:rPr>
        <w:t>(Solo)</w:t>
      </w:r>
    </w:p>
    <w:p w:rsidR="00D53B31" w:rsidRPr="00D53B31" w:rsidRDefault="00D53B31" w:rsidP="00D53B31">
      <w:pPr>
        <w:rPr>
          <w:sz w:val="24"/>
        </w:rPr>
      </w:pPr>
      <w:r>
        <w:rPr>
          <w:sz w:val="24"/>
        </w:rPr>
        <w:t xml:space="preserve">Project: </w:t>
      </w:r>
      <w:r w:rsidR="000A204B">
        <w:rPr>
          <w:sz w:val="24"/>
        </w:rPr>
        <w:t xml:space="preserve">DOM Game – </w:t>
      </w:r>
      <w:r w:rsidR="009C6B96">
        <w:rPr>
          <w:sz w:val="24"/>
        </w:rPr>
        <w:t>T</w:t>
      </w:r>
      <w:r w:rsidR="004F1F5F">
        <w:rPr>
          <w:sz w:val="24"/>
        </w:rPr>
        <w:t>wo-player Checkers</w:t>
      </w:r>
      <w:r w:rsidR="00535DE9">
        <w:rPr>
          <w:sz w:val="24"/>
        </w:rPr>
        <w:t xml:space="preserve"> game</w:t>
      </w:r>
      <w:bookmarkStart w:id="0" w:name="_GoBack"/>
      <w:bookmarkEnd w:id="0"/>
    </w:p>
    <w:sectPr w:rsidR="00D53B31" w:rsidRPr="00D5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2F"/>
    <w:rsid w:val="000A204B"/>
    <w:rsid w:val="002F06C5"/>
    <w:rsid w:val="004F1F5F"/>
    <w:rsid w:val="00535DE9"/>
    <w:rsid w:val="009C6B96"/>
    <w:rsid w:val="00A86497"/>
    <w:rsid w:val="00B8502F"/>
    <w:rsid w:val="00D53B31"/>
    <w:rsid w:val="00EC5250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91D"/>
  <w15:chartTrackingRefBased/>
  <w15:docId w15:val="{063D7195-A9DE-459B-A251-B699CD94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BB0ECB73.dotm</Template>
  <TotalTime>47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 (RIT Student)</dc:creator>
  <cp:keywords/>
  <dc:description/>
  <cp:lastModifiedBy>Dan Singer (RIT Student)</cp:lastModifiedBy>
  <cp:revision>7</cp:revision>
  <dcterms:created xsi:type="dcterms:W3CDTF">2017-10-24T15:10:00Z</dcterms:created>
  <dcterms:modified xsi:type="dcterms:W3CDTF">2017-10-24T15:57:00Z</dcterms:modified>
</cp:coreProperties>
</file>