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78633" w14:textId="4579FA1C" w:rsidR="00D7421B" w:rsidRPr="004643A9" w:rsidRDefault="00F4141B" w:rsidP="00D7421B">
      <w:pPr>
        <w:pStyle w:val="Title"/>
        <w:rPr>
          <w:sz w:val="48"/>
        </w:rPr>
      </w:pPr>
      <w:r>
        <w:rPr>
          <w:sz w:val="48"/>
        </w:rPr>
        <w:t>Exercise</w:t>
      </w:r>
      <w:r w:rsidR="00214477">
        <w:rPr>
          <w:sz w:val="48"/>
        </w:rPr>
        <w:t xml:space="preserve"> </w:t>
      </w:r>
      <w:r w:rsidR="007F4503">
        <w:rPr>
          <w:sz w:val="48"/>
        </w:rPr>
        <w:t>6A</w:t>
      </w:r>
      <w:r w:rsidR="00D7421B" w:rsidRPr="004643A9">
        <w:rPr>
          <w:sz w:val="48"/>
        </w:rPr>
        <w:t xml:space="preserve">:  </w:t>
      </w:r>
      <w:r w:rsidR="00F21A5F">
        <w:rPr>
          <w:sz w:val="48"/>
        </w:rPr>
        <w:t>Analyzing Webs</w:t>
      </w:r>
      <w:r w:rsidR="004643A9" w:rsidRPr="004643A9">
        <w:rPr>
          <w:sz w:val="48"/>
        </w:rPr>
        <w:t>ites with CRAP</w:t>
      </w:r>
    </w:p>
    <w:p w14:paraId="6614331C" w14:textId="674C3256" w:rsidR="00D7421B" w:rsidRPr="00E7782C" w:rsidRDefault="00D7421B" w:rsidP="00D7421B">
      <w:pPr>
        <w:pStyle w:val="Subtitle"/>
        <w:jc w:val="both"/>
      </w:pPr>
      <w:r>
        <w:t>Your Name:  __</w:t>
      </w:r>
      <w:r w:rsidR="00D37FB9" w:rsidRPr="00D37FB9">
        <w:rPr>
          <w:u w:val="single"/>
        </w:rPr>
        <w:t>Dan Singer</w:t>
      </w:r>
      <w:r>
        <w:t>_________________________________________</w:t>
      </w:r>
      <w:r w:rsidR="00D37FB9">
        <w:t>________</w:t>
      </w:r>
    </w:p>
    <w:p w14:paraId="2FF99842" w14:textId="77777777" w:rsidR="00D7421B" w:rsidRDefault="00D7421B" w:rsidP="00D7421B">
      <w:pPr>
        <w:pStyle w:val="Heading1"/>
      </w:pPr>
      <w:r w:rsidRPr="009A7878">
        <w:t xml:space="preserve">Overview </w:t>
      </w:r>
    </w:p>
    <w:p w14:paraId="1552E2B6" w14:textId="77777777" w:rsidR="005C5DEE" w:rsidRDefault="00D7421B" w:rsidP="00D7421B">
      <w:r>
        <w:t xml:space="preserve">So, you've been web surfing for quite some time now, and you've undoubtedly found some pages that you like and others that you don't like.  Sometimes, it's not so easy to really explain why.  You now have a new vocabulary with which to describe your thoughts on the matter. </w:t>
      </w:r>
    </w:p>
    <w:p w14:paraId="27D02594" w14:textId="77777777" w:rsidR="00D7421B" w:rsidRDefault="00D7421B" w:rsidP="00D7421B">
      <w:pPr>
        <w:pStyle w:val="Heading1"/>
      </w:pPr>
      <w:r>
        <w:t>Part 1:  Group Evaluations</w:t>
      </w:r>
    </w:p>
    <w:p w14:paraId="773E60D9" w14:textId="77777777" w:rsidR="00D7421B" w:rsidRDefault="00D7421B" w:rsidP="00D7421B">
      <w:pPr>
        <w:numPr>
          <w:ilvl w:val="0"/>
          <w:numId w:val="34"/>
        </w:numPr>
        <w:spacing w:before="120" w:after="120" w:line="240" w:lineRule="auto"/>
      </w:pPr>
      <w:r>
        <w:t>Follow this link using the browser of your choice.</w:t>
      </w:r>
    </w:p>
    <w:p w14:paraId="2F166CFA" w14:textId="53B9D6E9" w:rsidR="00D7421B" w:rsidRPr="00D7421B" w:rsidRDefault="00D7421B" w:rsidP="00D7421B">
      <w:pPr>
        <w:spacing w:before="120" w:after="120"/>
        <w:ind w:left="1440"/>
        <w:rPr>
          <w:b/>
        </w:rPr>
      </w:pPr>
      <w:r>
        <w:rPr>
          <w:sz w:val="4"/>
        </w:rPr>
        <w:br/>
      </w:r>
      <w:r w:rsidR="006A48C1" w:rsidRPr="006A48C1">
        <w:rPr>
          <w:b/>
        </w:rPr>
        <w:t>http://www.rochesterfirst.com/</w:t>
      </w:r>
    </w:p>
    <w:p w14:paraId="0A5F8E50" w14:textId="77777777" w:rsidR="00D7421B" w:rsidRDefault="00D7421B" w:rsidP="00D7421B">
      <w:pPr>
        <w:spacing w:before="120" w:after="120"/>
        <w:ind w:left="360"/>
        <w:rPr>
          <w:sz w:val="2"/>
        </w:rPr>
      </w:pPr>
    </w:p>
    <w:p w14:paraId="0EE33E39" w14:textId="77777777" w:rsidR="00D7421B" w:rsidRDefault="00D7421B" w:rsidP="00D7421B">
      <w:pPr>
        <w:numPr>
          <w:ilvl w:val="0"/>
          <w:numId w:val="34"/>
        </w:numPr>
        <w:spacing w:after="0" w:line="240" w:lineRule="auto"/>
      </w:pPr>
      <w:r>
        <w:t>Examine this site… at least the first page and a couple of links to sub-pages (pages that are part of the same site).</w:t>
      </w:r>
      <w:r w:rsidR="00A65C14">
        <w:br/>
      </w:r>
    </w:p>
    <w:p w14:paraId="3ED6DC29" w14:textId="77777777" w:rsidR="00D7421B" w:rsidRDefault="00D7421B" w:rsidP="00D7421B">
      <w:pPr>
        <w:numPr>
          <w:ilvl w:val="0"/>
          <w:numId w:val="34"/>
        </w:numPr>
        <w:spacing w:after="0" w:line="240" w:lineRule="auto"/>
      </w:pPr>
      <w:r>
        <w:t>Summarize your opinions and why you came to them here:</w:t>
      </w:r>
    </w:p>
    <w:p w14:paraId="53C8E75C" w14:textId="77777777" w:rsidR="00D7421B" w:rsidRDefault="00D7421B" w:rsidP="00D7421B">
      <w:pPr>
        <w:numPr>
          <w:ilvl w:val="1"/>
          <w:numId w:val="34"/>
        </w:numPr>
        <w:spacing w:after="0" w:line="240" w:lineRule="auto"/>
      </w:pPr>
      <w:r>
        <w:t>Alignment:</w:t>
      </w:r>
    </w:p>
    <w:p w14:paraId="5D60A5C9" w14:textId="0AAC6677" w:rsidR="00D7421B" w:rsidRDefault="00D37FB9" w:rsidP="00D7421B">
      <w:pPr>
        <w:ind w:left="360"/>
      </w:pPr>
      <w:r>
        <w:t xml:space="preserve">Small details aligned to the narrower, right column, and more prominent details aligned to the wider, left column. </w:t>
      </w:r>
    </w:p>
    <w:p w14:paraId="5FC50967" w14:textId="77777777" w:rsidR="00A65C14" w:rsidRDefault="00A65C14" w:rsidP="00D7421B">
      <w:pPr>
        <w:ind w:left="360"/>
      </w:pPr>
    </w:p>
    <w:p w14:paraId="25069826" w14:textId="77777777" w:rsidR="00D7421B" w:rsidRDefault="00D7421B" w:rsidP="00D7421B">
      <w:pPr>
        <w:ind w:left="360"/>
      </w:pPr>
    </w:p>
    <w:p w14:paraId="0907BA95" w14:textId="77777777" w:rsidR="00D7421B" w:rsidRDefault="00D7421B" w:rsidP="00D7421B">
      <w:pPr>
        <w:numPr>
          <w:ilvl w:val="1"/>
          <w:numId w:val="34"/>
        </w:numPr>
        <w:spacing w:after="0" w:line="240" w:lineRule="auto"/>
      </w:pPr>
      <w:r>
        <w:t>Proximity:</w:t>
      </w:r>
    </w:p>
    <w:p w14:paraId="088D9244" w14:textId="5659409B" w:rsidR="00D7421B" w:rsidRDefault="00670CC8" w:rsidP="00D37FB9">
      <w:pPr>
        <w:ind w:left="360"/>
      </w:pPr>
      <w:r>
        <w:t xml:space="preserve">Things that are related to each other are close together, and vice versa. However, their </w:t>
      </w:r>
      <w:r w:rsidR="00627049">
        <w:t>displacements</w:t>
      </w:r>
      <w:r w:rsidR="003436A3">
        <w:t xml:space="preserve"> from each other</w:t>
      </w:r>
      <w:r>
        <w:t xml:space="preserve"> are too extreme, as in either too close or too far.</w:t>
      </w:r>
    </w:p>
    <w:p w14:paraId="3A30EDA8" w14:textId="77777777" w:rsidR="00A65C14" w:rsidRDefault="00A65C14" w:rsidP="00D7421B"/>
    <w:p w14:paraId="021A0D4B" w14:textId="77777777" w:rsidR="00D7421B" w:rsidRDefault="00D7421B" w:rsidP="00D7421B"/>
    <w:p w14:paraId="3C7C9FC2" w14:textId="77777777" w:rsidR="00D7421B" w:rsidRDefault="00D7421B" w:rsidP="00D7421B">
      <w:pPr>
        <w:numPr>
          <w:ilvl w:val="1"/>
          <w:numId w:val="34"/>
        </w:numPr>
        <w:spacing w:after="0" w:line="240" w:lineRule="auto"/>
      </w:pPr>
      <w:r>
        <w:t>Repetition:</w:t>
      </w:r>
    </w:p>
    <w:p w14:paraId="1409A116" w14:textId="28E64BBC" w:rsidR="00D7421B" w:rsidRDefault="00712D85" w:rsidP="00670CC8">
      <w:pPr>
        <w:ind w:left="360"/>
      </w:pPr>
      <w:r>
        <w:t>There’s very little repetition, and the sections don’t seem very related. Thus, repetition could be better.</w:t>
      </w:r>
    </w:p>
    <w:p w14:paraId="507577AC" w14:textId="77777777" w:rsidR="00A65C14" w:rsidRDefault="00A65C14" w:rsidP="00D7421B"/>
    <w:p w14:paraId="457CE18B" w14:textId="77777777" w:rsidR="00D7421B" w:rsidRDefault="00D7421B" w:rsidP="00D7421B"/>
    <w:p w14:paraId="62E56617" w14:textId="77777777" w:rsidR="00D7421B" w:rsidRDefault="00D7421B" w:rsidP="00D7421B">
      <w:pPr>
        <w:numPr>
          <w:ilvl w:val="1"/>
          <w:numId w:val="34"/>
        </w:numPr>
        <w:spacing w:after="0" w:line="240" w:lineRule="auto"/>
      </w:pPr>
      <w:r>
        <w:t>Contrast:</w:t>
      </w:r>
    </w:p>
    <w:p w14:paraId="158A5CF8" w14:textId="2C34DAF1" w:rsidR="00D7421B" w:rsidRDefault="00D3525D" w:rsidP="00712D85">
      <w:pPr>
        <w:ind w:left="360"/>
      </w:pPr>
      <w:r>
        <w:t xml:space="preserve">There is </w:t>
      </w:r>
      <w:r w:rsidR="00350E15">
        <w:t>contrast, but likely too much.</w:t>
      </w:r>
    </w:p>
    <w:p w14:paraId="781D5D0C" w14:textId="77777777" w:rsidR="00D7421B" w:rsidRDefault="00D7421B" w:rsidP="00D7421B"/>
    <w:p w14:paraId="19879617" w14:textId="77777777" w:rsidR="00D7421B" w:rsidRDefault="00D7421B" w:rsidP="00D7421B">
      <w:pPr>
        <w:numPr>
          <w:ilvl w:val="1"/>
          <w:numId w:val="34"/>
        </w:numPr>
        <w:spacing w:after="0" w:line="240" w:lineRule="auto"/>
      </w:pPr>
      <w:r>
        <w:t>Use of color</w:t>
      </w:r>
    </w:p>
    <w:p w14:paraId="0195A63C" w14:textId="0325FC1F" w:rsidR="00A65C14" w:rsidRDefault="00DD4F6C" w:rsidP="00897622">
      <w:pPr>
        <w:ind w:left="360"/>
      </w:pPr>
      <w:r>
        <w:t>There is some consistency in the blue theme, but it’s not consistent enough and too varied.</w:t>
      </w:r>
    </w:p>
    <w:p w14:paraId="6516EFE9" w14:textId="77777777" w:rsidR="00D7421B" w:rsidRDefault="00D7421B" w:rsidP="00D7421B"/>
    <w:p w14:paraId="3BFEAC9D" w14:textId="77777777" w:rsidR="00D7421B" w:rsidRDefault="00D7421B" w:rsidP="00D7421B"/>
    <w:p w14:paraId="3430E8B7" w14:textId="77777777" w:rsidR="00A65C14" w:rsidRDefault="00D7421B" w:rsidP="00D7421B">
      <w:pPr>
        <w:numPr>
          <w:ilvl w:val="1"/>
          <w:numId w:val="34"/>
        </w:numPr>
        <w:spacing w:after="0" w:line="240" w:lineRule="auto"/>
      </w:pPr>
      <w:r>
        <w:t>Use of typography</w:t>
      </w:r>
    </w:p>
    <w:p w14:paraId="535C7A9D" w14:textId="11103046" w:rsidR="00A65C14" w:rsidRDefault="00DD4F6C" w:rsidP="00DD4F6C">
      <w:pPr>
        <w:ind w:left="360"/>
      </w:pPr>
      <w:r>
        <w:t>This is good; the sans-serif fonts are readable and work well.</w:t>
      </w:r>
    </w:p>
    <w:p w14:paraId="1DD8B37A" w14:textId="77777777" w:rsidR="00A65C14" w:rsidRDefault="00A65C14" w:rsidP="00A65C14"/>
    <w:p w14:paraId="1D6A0C04" w14:textId="77777777" w:rsidR="00D7421B" w:rsidRDefault="00D7421B" w:rsidP="00A65C14"/>
    <w:p w14:paraId="085BADE1" w14:textId="7EE31F33" w:rsidR="00D7421B" w:rsidRDefault="006A7A9B" w:rsidP="00D7421B">
      <w:pPr>
        <w:numPr>
          <w:ilvl w:val="0"/>
          <w:numId w:val="34"/>
        </w:numPr>
        <w:spacing w:after="0" w:line="240" w:lineRule="auto"/>
      </w:pPr>
      <w:r>
        <w:t xml:space="preserve">Now go into </w:t>
      </w:r>
      <w:proofErr w:type="spellStart"/>
      <w:r>
        <w:t>m</w:t>
      </w:r>
      <w:r w:rsidR="00D7421B">
        <w:t>yCourses</w:t>
      </w:r>
      <w:proofErr w:type="spellEnd"/>
      <w:r w:rsidR="00D7421B">
        <w:t>,</w:t>
      </w:r>
      <w:r>
        <w:t xml:space="preserve"> into the </w:t>
      </w:r>
      <w:r w:rsidRPr="006A7A9B">
        <w:rPr>
          <w:b/>
        </w:rPr>
        <w:t>Design Principles</w:t>
      </w:r>
      <w:r>
        <w:t xml:space="preserve"> discussion,</w:t>
      </w:r>
      <w:r w:rsidR="00D7421B">
        <w:t xml:space="preserve"> and tell the class your opinions on the design of</w:t>
      </w:r>
      <w:r w:rsidR="00D7421B">
        <w:rPr>
          <w:b/>
        </w:rPr>
        <w:t xml:space="preserve"> </w:t>
      </w:r>
      <w:r w:rsidR="00D7421B" w:rsidRPr="006A7A9B">
        <w:rPr>
          <w:b/>
        </w:rPr>
        <w:t>http:// rochesterhomepage.</w:t>
      </w:r>
      <w:r w:rsidR="00463565">
        <w:rPr>
          <w:b/>
        </w:rPr>
        <w:t>net</w:t>
      </w:r>
      <w:r w:rsidR="00D7421B" w:rsidRPr="006A7A9B">
        <w:rPr>
          <w:b/>
        </w:rPr>
        <w:t>/</w:t>
      </w:r>
      <w:r w:rsidR="00D7421B">
        <w:t>.</w:t>
      </w:r>
      <w:r w:rsidR="00D7421B">
        <w:rPr>
          <w:b/>
        </w:rPr>
        <w:t xml:space="preserve">  </w:t>
      </w:r>
      <w:r w:rsidR="00D7421B">
        <w:t xml:space="preserve">(HINT:  You just wrote them in step 3). </w:t>
      </w:r>
      <w:r w:rsidR="004643A9">
        <w:t xml:space="preserve"> Each of you should post your thoughts individually – not as a group.</w:t>
      </w:r>
      <w:r w:rsidR="00A65C14">
        <w:br/>
      </w:r>
    </w:p>
    <w:p w14:paraId="402A3B99" w14:textId="77777777" w:rsidR="00D7421B" w:rsidRDefault="00D7421B" w:rsidP="00D7421B">
      <w:pPr>
        <w:numPr>
          <w:ilvl w:val="0"/>
          <w:numId w:val="34"/>
        </w:numPr>
        <w:spacing w:after="0" w:line="240" w:lineRule="auto"/>
      </w:pPr>
      <w:r>
        <w:t>After you post your review, read the other student comments about this site. Choose one other student review and summarize below:</w:t>
      </w:r>
    </w:p>
    <w:p w14:paraId="2F3D3287" w14:textId="77777777" w:rsidR="00D7421B" w:rsidRDefault="00D7421B" w:rsidP="00D7421B">
      <w:pPr>
        <w:rPr>
          <w:sz w:val="10"/>
        </w:rPr>
      </w:pPr>
    </w:p>
    <w:p w14:paraId="59C825A1" w14:textId="56EAF9D5" w:rsidR="00D7421B" w:rsidRDefault="00D7421B" w:rsidP="002F34BB">
      <w:pPr>
        <w:numPr>
          <w:ilvl w:val="1"/>
          <w:numId w:val="34"/>
        </w:numPr>
        <w:spacing w:after="0" w:line="240" w:lineRule="auto"/>
      </w:pPr>
      <w:r>
        <w:t>Author of message you’re summarizing:  __</w:t>
      </w:r>
      <w:r w:rsidR="002F34BB" w:rsidRPr="002F34BB">
        <w:rPr>
          <w:u w:val="single"/>
        </w:rPr>
        <w:t xml:space="preserve">Kyle </w:t>
      </w:r>
      <w:proofErr w:type="spellStart"/>
      <w:r w:rsidR="002F34BB" w:rsidRPr="002F34BB">
        <w:rPr>
          <w:u w:val="single"/>
        </w:rPr>
        <w:t>Fasanella</w:t>
      </w:r>
      <w:proofErr w:type="spellEnd"/>
      <w:r>
        <w:t>__________</w:t>
      </w:r>
      <w:r w:rsidR="002F34BB">
        <w:t>___________</w:t>
      </w:r>
      <w:r>
        <w:br/>
      </w:r>
    </w:p>
    <w:p w14:paraId="6E58815B" w14:textId="00F3CA7B" w:rsidR="00D7421B" w:rsidRDefault="00D7421B" w:rsidP="00D7421B">
      <w:pPr>
        <w:numPr>
          <w:ilvl w:val="1"/>
          <w:numId w:val="34"/>
        </w:numPr>
        <w:spacing w:after="0" w:line="240" w:lineRule="auto"/>
      </w:pPr>
      <w:r>
        <w:t>Alignment:</w:t>
      </w:r>
    </w:p>
    <w:p w14:paraId="23AB7447" w14:textId="182F1883" w:rsidR="002F34BB" w:rsidRDefault="002F34BB" w:rsidP="002F34BB">
      <w:pPr>
        <w:spacing w:after="0" w:line="240" w:lineRule="auto"/>
        <w:ind w:left="360"/>
      </w:pPr>
      <w:r>
        <w:t>The left column is larger than the right, and they’re centered on the page. The right column is not aligned perfectly.</w:t>
      </w:r>
    </w:p>
    <w:p w14:paraId="1D0771AF" w14:textId="77777777" w:rsidR="004F4A28" w:rsidRDefault="004F4A28" w:rsidP="002F34BB"/>
    <w:p w14:paraId="41A10FDB" w14:textId="77777777" w:rsidR="00D7421B" w:rsidRDefault="00D7421B" w:rsidP="00D7421B">
      <w:pPr>
        <w:ind w:left="360"/>
      </w:pPr>
    </w:p>
    <w:p w14:paraId="5AEA10C2" w14:textId="77777777" w:rsidR="00D7421B" w:rsidRDefault="00D7421B" w:rsidP="00D7421B">
      <w:pPr>
        <w:numPr>
          <w:ilvl w:val="1"/>
          <w:numId w:val="34"/>
        </w:numPr>
        <w:spacing w:after="0" w:line="240" w:lineRule="auto"/>
      </w:pPr>
      <w:r>
        <w:t>Proximity:</w:t>
      </w:r>
    </w:p>
    <w:p w14:paraId="6091D843" w14:textId="20D8D7F7" w:rsidR="00D7421B" w:rsidRPr="00666A6D" w:rsidRDefault="00666A6D" w:rsidP="00666A6D">
      <w:pPr>
        <w:ind w:left="360"/>
      </w:pPr>
      <w:r>
        <w:t>The content should be spaced out more.</w:t>
      </w:r>
    </w:p>
    <w:p w14:paraId="562270DC" w14:textId="77777777" w:rsidR="004F4A28" w:rsidRDefault="004F4A28" w:rsidP="00D7421B"/>
    <w:p w14:paraId="02507EB1" w14:textId="77777777" w:rsidR="00D7421B" w:rsidRDefault="00D7421B" w:rsidP="00D7421B"/>
    <w:p w14:paraId="65190CD0" w14:textId="77777777" w:rsidR="00D7421B" w:rsidRDefault="00D7421B" w:rsidP="00D7421B">
      <w:pPr>
        <w:numPr>
          <w:ilvl w:val="1"/>
          <w:numId w:val="34"/>
        </w:numPr>
        <w:spacing w:after="0" w:line="240" w:lineRule="auto"/>
      </w:pPr>
      <w:r>
        <w:t>Repetition:</w:t>
      </w:r>
    </w:p>
    <w:p w14:paraId="0D0D7078" w14:textId="4001A5A6" w:rsidR="004F4A28" w:rsidRDefault="009078F3" w:rsidP="009078F3">
      <w:pPr>
        <w:ind w:left="360"/>
      </w:pPr>
      <w:r>
        <w:t xml:space="preserve">The right column and fonts are consistent. </w:t>
      </w:r>
    </w:p>
    <w:p w14:paraId="57A05B19" w14:textId="77777777" w:rsidR="00D7421B" w:rsidRDefault="00D7421B" w:rsidP="00D7421B"/>
    <w:p w14:paraId="3DD3AE11" w14:textId="77777777" w:rsidR="00D7421B" w:rsidRDefault="00D7421B" w:rsidP="00D7421B">
      <w:pPr>
        <w:rPr>
          <w:sz w:val="12"/>
        </w:rPr>
      </w:pPr>
    </w:p>
    <w:p w14:paraId="7CC98FCC" w14:textId="77777777" w:rsidR="00D7421B" w:rsidRDefault="00D7421B" w:rsidP="00D7421B">
      <w:pPr>
        <w:numPr>
          <w:ilvl w:val="1"/>
          <w:numId w:val="34"/>
        </w:numPr>
        <w:spacing w:after="0" w:line="240" w:lineRule="auto"/>
      </w:pPr>
      <w:r>
        <w:t>Contrast:</w:t>
      </w:r>
    </w:p>
    <w:p w14:paraId="5B9E8C34" w14:textId="49861ADC" w:rsidR="00D7421B" w:rsidRDefault="009078F3" w:rsidP="009078F3">
      <w:pPr>
        <w:ind w:left="360"/>
      </w:pPr>
      <w:r>
        <w:t>The story thumbnails use contrasting colors, and the white text does not work with the blue background.</w:t>
      </w:r>
    </w:p>
    <w:p w14:paraId="6C7593E9" w14:textId="6710F93B" w:rsidR="00D7421B" w:rsidRDefault="00D7421B" w:rsidP="00D7421B"/>
    <w:p w14:paraId="113641C6" w14:textId="77777777" w:rsidR="00AE33EA" w:rsidRDefault="00AE33EA" w:rsidP="00D7421B"/>
    <w:p w14:paraId="75B8367F" w14:textId="77777777" w:rsidR="00D7421B" w:rsidRDefault="00D7421B" w:rsidP="00D7421B">
      <w:pPr>
        <w:numPr>
          <w:ilvl w:val="1"/>
          <w:numId w:val="34"/>
        </w:numPr>
        <w:spacing w:after="0" w:line="240" w:lineRule="auto"/>
      </w:pPr>
      <w:r>
        <w:t>Use of color:</w:t>
      </w:r>
    </w:p>
    <w:p w14:paraId="370F92DC" w14:textId="248C6E40" w:rsidR="00D7421B" w:rsidRDefault="003B7343" w:rsidP="00AE33EA">
      <w:pPr>
        <w:ind w:left="360"/>
      </w:pPr>
      <w:r>
        <w:t>Not bad; there is a lot of blue, white, and red.</w:t>
      </w:r>
    </w:p>
    <w:p w14:paraId="6B81CAFA" w14:textId="77777777" w:rsidR="00D7421B" w:rsidRDefault="00D7421B" w:rsidP="00D7421B"/>
    <w:p w14:paraId="6D54B67A" w14:textId="77777777" w:rsidR="004F4A28" w:rsidRDefault="00D7421B" w:rsidP="00D7421B">
      <w:pPr>
        <w:numPr>
          <w:ilvl w:val="1"/>
          <w:numId w:val="34"/>
        </w:numPr>
        <w:spacing w:after="0" w:line="240" w:lineRule="auto"/>
      </w:pPr>
      <w:r>
        <w:t>Typography</w:t>
      </w:r>
    </w:p>
    <w:p w14:paraId="65E9689E" w14:textId="0770C227" w:rsidR="004F4A28" w:rsidRDefault="003B7343" w:rsidP="003B7343">
      <w:pPr>
        <w:spacing w:after="0" w:line="240" w:lineRule="auto"/>
        <w:ind w:left="360"/>
      </w:pPr>
      <w:r>
        <w:t>The font is sans-serif and easy to read.</w:t>
      </w:r>
    </w:p>
    <w:p w14:paraId="465F70CE" w14:textId="77777777" w:rsidR="004F4A28" w:rsidRDefault="004F4A28" w:rsidP="004F4A28">
      <w:pPr>
        <w:spacing w:after="0" w:line="240" w:lineRule="auto"/>
      </w:pPr>
    </w:p>
    <w:p w14:paraId="56776EE5" w14:textId="77777777" w:rsidR="004F4A28" w:rsidRDefault="004F4A28" w:rsidP="004F4A28">
      <w:pPr>
        <w:spacing w:after="0" w:line="240" w:lineRule="auto"/>
      </w:pPr>
    </w:p>
    <w:p w14:paraId="3EE61BC9" w14:textId="77777777" w:rsidR="004F4A28" w:rsidRDefault="004F4A28" w:rsidP="004F4A28">
      <w:pPr>
        <w:spacing w:after="0" w:line="240" w:lineRule="auto"/>
      </w:pPr>
    </w:p>
    <w:p w14:paraId="1CC4CAA2" w14:textId="77777777" w:rsidR="004F4A28" w:rsidRDefault="004F4A28" w:rsidP="004F4A28">
      <w:pPr>
        <w:spacing w:after="0" w:line="240" w:lineRule="auto"/>
      </w:pPr>
    </w:p>
    <w:p w14:paraId="449E6FCF" w14:textId="77777777" w:rsidR="00D7421B" w:rsidRDefault="00D7421B" w:rsidP="004F4A28">
      <w:pPr>
        <w:spacing w:after="0" w:line="240" w:lineRule="auto"/>
      </w:pPr>
    </w:p>
    <w:p w14:paraId="0D343291" w14:textId="2E23E047" w:rsidR="00D7421B" w:rsidRDefault="00D7421B" w:rsidP="00D7421B">
      <w:pPr>
        <w:numPr>
          <w:ilvl w:val="0"/>
          <w:numId w:val="34"/>
        </w:numPr>
        <w:spacing w:after="0" w:line="240" w:lineRule="auto"/>
      </w:pPr>
      <w:r>
        <w:t>Do you agree or disagree with this person about the design elements of the page in question (Why?)</w:t>
      </w:r>
    </w:p>
    <w:p w14:paraId="315FD10C" w14:textId="77777777" w:rsidR="00C8035D" w:rsidRDefault="00C8035D" w:rsidP="00C8035D">
      <w:pPr>
        <w:spacing w:after="0" w:line="240" w:lineRule="auto"/>
        <w:ind w:left="360"/>
      </w:pPr>
    </w:p>
    <w:p w14:paraId="26849A67" w14:textId="3BABF629" w:rsidR="00D7421B" w:rsidRDefault="003B7343" w:rsidP="00D7421B">
      <w:r>
        <w:t>I agree with this person because we had similar opinions about its design. We both feel that the site is not great overall, and could use better CRAP principles.</w:t>
      </w:r>
    </w:p>
    <w:p w14:paraId="48241DF6" w14:textId="77777777" w:rsidR="00D7421B" w:rsidRDefault="00D7421B" w:rsidP="00D7421B"/>
    <w:p w14:paraId="2C9E3737" w14:textId="77777777" w:rsidR="00D7421B" w:rsidRDefault="00D7421B" w:rsidP="00D7421B"/>
    <w:p w14:paraId="4CB91272" w14:textId="77777777" w:rsidR="00D7421B" w:rsidRDefault="00D7421B" w:rsidP="00D7421B"/>
    <w:p w14:paraId="7305749B" w14:textId="77777777" w:rsidR="00D7421B" w:rsidRDefault="005C5DEE" w:rsidP="00D7421B">
      <w:r>
        <w:br/>
      </w:r>
      <w:r>
        <w:br/>
      </w:r>
      <w:r>
        <w:br/>
      </w:r>
      <w:r w:rsidR="006101ED">
        <w:br/>
      </w:r>
      <w:r w:rsidR="006101ED">
        <w:br/>
      </w:r>
      <w:r w:rsidR="006101ED">
        <w:br/>
      </w:r>
    </w:p>
    <w:p w14:paraId="33574C4E" w14:textId="77777777" w:rsidR="00D7421B" w:rsidRDefault="00D7421B" w:rsidP="00D7421B">
      <w:pPr>
        <w:pStyle w:val="ListParagraph"/>
        <w:numPr>
          <w:ilvl w:val="0"/>
          <w:numId w:val="34"/>
        </w:numPr>
      </w:pPr>
      <w:r>
        <w:t>Reply to their post (politely) to discuss your agreements and disagreements.</w:t>
      </w:r>
    </w:p>
    <w:p w14:paraId="371718B0" w14:textId="77777777" w:rsidR="00D7421B" w:rsidRDefault="00D7421B" w:rsidP="00D7421B">
      <w:pPr>
        <w:rPr>
          <w:sz w:val="18"/>
        </w:rPr>
      </w:pPr>
    </w:p>
    <w:p w14:paraId="0C1AF54D" w14:textId="77777777" w:rsidR="00D7421B" w:rsidRPr="00D7421B" w:rsidRDefault="00D7421B" w:rsidP="00D7421B">
      <w:pPr>
        <w:rPr>
          <w:sz w:val="18"/>
        </w:rPr>
      </w:pPr>
    </w:p>
    <w:p w14:paraId="01414AE4" w14:textId="77777777" w:rsidR="00D7421B" w:rsidRDefault="00D7421B" w:rsidP="00D7421B">
      <w:pPr>
        <w:pStyle w:val="Heading1"/>
      </w:pPr>
      <w:r>
        <w:t>Part 2:  Design Critiques</w:t>
      </w:r>
    </w:p>
    <w:p w14:paraId="40E2BDFB" w14:textId="77777777" w:rsidR="00D7421B" w:rsidRDefault="00A65C14" w:rsidP="00D7421B">
      <w:r>
        <w:t>Pick</w:t>
      </w:r>
      <w:r w:rsidR="00D7421B">
        <w:t xml:space="preserve"> a web site </w:t>
      </w:r>
      <w:r w:rsidR="00D7421B">
        <w:rPr>
          <w:b/>
          <w:i/>
        </w:rPr>
        <w:t>you don’t like</w:t>
      </w:r>
      <w:r w:rsidR="00D7421B">
        <w:t xml:space="preserve"> (in terms of design), and a web site you </w:t>
      </w:r>
      <w:r w:rsidR="00D7421B">
        <w:rPr>
          <w:b/>
          <w:i/>
        </w:rPr>
        <w:t>do</w:t>
      </w:r>
      <w:r>
        <w:t>, and describe/cr</w:t>
      </w:r>
      <w:r w:rsidR="00D7421B">
        <w:t>iti</w:t>
      </w:r>
      <w:r>
        <w:t>q</w:t>
      </w:r>
      <w:r w:rsidR="00D7421B">
        <w:t>ue each using the forms attached to this handout.  If you are having trouble finding a bad site, try using a random link generator such as:</w:t>
      </w:r>
    </w:p>
    <w:p w14:paraId="559F2604" w14:textId="77777777" w:rsidR="00D7421B" w:rsidRPr="00D7421B" w:rsidRDefault="00D7421B" w:rsidP="00D7421B">
      <w:pPr>
        <w:pStyle w:val="BodyText"/>
        <w:spacing w:after="120"/>
        <w:ind w:left="2160"/>
        <w:jc w:val="left"/>
        <w:rPr>
          <w:rFonts w:ascii="Verdana" w:hAnsi="Verdana"/>
          <w:sz w:val="24"/>
        </w:rPr>
      </w:pPr>
      <w:r w:rsidRPr="00D7421B">
        <w:rPr>
          <w:sz w:val="24"/>
        </w:rPr>
        <w:t xml:space="preserve">http://www.uroulette.com/ or </w:t>
      </w:r>
      <w:r w:rsidRPr="00D7421B">
        <w:rPr>
          <w:sz w:val="24"/>
        </w:rPr>
        <w:br/>
        <w:t>http://www.randomwebsite.com/</w:t>
      </w:r>
      <w:bookmarkStart w:id="0" w:name="_GoBack"/>
      <w:bookmarkEnd w:id="0"/>
    </w:p>
    <w:p w14:paraId="558258F8" w14:textId="77777777" w:rsidR="00D7421B" w:rsidRDefault="004453FC" w:rsidP="004453FC">
      <w:pPr>
        <w:pStyle w:val="Heading1"/>
      </w:pPr>
      <w:r>
        <w:br w:type="page"/>
      </w:r>
      <w:r w:rsidR="00D7421B">
        <w:t>Part 3:  Individual Critiques</w:t>
      </w:r>
    </w:p>
    <w:p w14:paraId="702DE535" w14:textId="2B798896" w:rsidR="004453FC" w:rsidRDefault="004453FC" w:rsidP="00D7421B">
      <w:r>
        <w:t xml:space="preserve">Pick a color scheme for your own </w:t>
      </w:r>
      <w:r w:rsidR="000515F2">
        <w:t xml:space="preserve">class </w:t>
      </w:r>
      <w:r>
        <w:t>page and describe it below.  (Describe your color scheme in terms of what color(s) you will use for each element.)  Feel free to make these determinations as a team.</w:t>
      </w:r>
    </w:p>
    <w:p w14:paraId="2BBF1A24" w14:textId="77777777" w:rsidR="004453FC" w:rsidRDefault="004453FC" w:rsidP="00D7421B"/>
    <w:p w14:paraId="5D5AA288" w14:textId="77777777" w:rsidR="004453FC" w:rsidRDefault="004453FC" w:rsidP="00D7421B"/>
    <w:p w14:paraId="791A11DF" w14:textId="77777777" w:rsidR="004453FC" w:rsidRDefault="004453FC" w:rsidP="00D7421B"/>
    <w:p w14:paraId="782C8960" w14:textId="77777777" w:rsidR="004453FC" w:rsidRDefault="004453FC" w:rsidP="00D7421B"/>
    <w:p w14:paraId="5F9F2155" w14:textId="77777777" w:rsidR="004453FC" w:rsidRDefault="004453FC" w:rsidP="00D7421B"/>
    <w:p w14:paraId="76CEA4A6" w14:textId="77777777" w:rsidR="004453FC" w:rsidRDefault="004453FC" w:rsidP="00D7421B"/>
    <w:p w14:paraId="708F6E49" w14:textId="6FCF6096" w:rsidR="004453FC" w:rsidRDefault="006101ED" w:rsidP="00D7421B">
      <w:r>
        <w:br/>
      </w:r>
      <w:r>
        <w:br/>
      </w:r>
      <w:r>
        <w:br/>
      </w:r>
      <w:r>
        <w:br/>
      </w:r>
      <w:r w:rsidR="004453FC">
        <w:t>Now, use the space below to sketch an improved layout for your page.  Again, work with your neighbors to come up with something really great!</w:t>
      </w:r>
      <w:r w:rsidR="00F7636C">
        <w:t xml:space="preserve"> </w:t>
      </w:r>
      <w:r w:rsidR="00F7636C" w:rsidRPr="00F7636C">
        <w:t>A simple wireframe drawn up in the app of your choice, or a hand sketch either scanned or photographed with a phone would be fine.</w:t>
      </w:r>
    </w:p>
    <w:p w14:paraId="4986DBA2" w14:textId="77777777" w:rsidR="00F316FC" w:rsidRDefault="00F316FC">
      <w:pPr>
        <w:rPr>
          <w:rStyle w:val="IntenseEmphasis"/>
        </w:rPr>
      </w:pPr>
      <w:r>
        <w:rPr>
          <w:rStyle w:val="IntenseEmphasis"/>
          <w:b w:val="0"/>
          <w:i w:val="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F316FC" w14:paraId="296AF12F" w14:textId="77777777">
        <w:tc>
          <w:tcPr>
            <w:tcW w:w="5000" w:type="pct"/>
          </w:tcPr>
          <w:p w14:paraId="55A4AC18" w14:textId="77777777" w:rsidR="00F316FC" w:rsidRDefault="00F316FC">
            <w:pPr>
              <w:pStyle w:val="BodyText"/>
              <w:spacing w:after="120"/>
              <w:rPr>
                <w:rFonts w:ascii="Verdana" w:hAnsi="Verdana"/>
              </w:rPr>
            </w:pPr>
            <w:r>
              <w:rPr>
                <w:rFonts w:ascii="Verdana" w:hAnsi="Verdana"/>
                <w:b/>
                <w:sz w:val="36"/>
              </w:rPr>
              <w:t>bad site:</w:t>
            </w:r>
          </w:p>
        </w:tc>
      </w:tr>
      <w:tr w:rsidR="00F316FC" w14:paraId="513F895B" w14:textId="77777777">
        <w:tc>
          <w:tcPr>
            <w:tcW w:w="5000" w:type="pct"/>
          </w:tcPr>
          <w:p w14:paraId="06B3511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283AE853" w14:textId="77777777" w:rsidR="00F316FC" w:rsidRDefault="00F316FC">
            <w:pPr>
              <w:pStyle w:val="BodyText"/>
              <w:tabs>
                <w:tab w:val="left" w:pos="1348"/>
              </w:tabs>
              <w:spacing w:after="0" w:line="240" w:lineRule="auto"/>
              <w:jc w:val="left"/>
              <w:rPr>
                <w:rFonts w:ascii="Verdana" w:hAnsi="Verdana"/>
                <w:sz w:val="18"/>
              </w:rPr>
            </w:pPr>
          </w:p>
          <w:p w14:paraId="76EF937D"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p>
          <w:p w14:paraId="5FFA0C5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16B8F945"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24AA9185" w14:textId="77777777">
        <w:tc>
          <w:tcPr>
            <w:tcW w:w="5000" w:type="pct"/>
          </w:tcPr>
          <w:p w14:paraId="0D85583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4F967FB0" w14:textId="77777777" w:rsidR="00F316FC" w:rsidRDefault="00F316FC">
            <w:pPr>
              <w:pStyle w:val="BodyText"/>
              <w:tabs>
                <w:tab w:val="left" w:pos="1348"/>
              </w:tabs>
              <w:spacing w:after="0" w:line="240" w:lineRule="auto"/>
              <w:jc w:val="left"/>
              <w:rPr>
                <w:rFonts w:ascii="Verdana" w:hAnsi="Verdana"/>
              </w:rPr>
            </w:pPr>
            <w:r>
              <w:rPr>
                <w:rFonts w:ascii="Verdana" w:hAnsi="Verdana"/>
                <w:sz w:val="18"/>
              </w:rPr>
              <w:br/>
            </w:r>
            <w:r>
              <w:rPr>
                <w:rFonts w:ascii="Verdana" w:hAnsi="Verdana"/>
                <w:sz w:val="18"/>
              </w:rPr>
              <w:br/>
            </w:r>
            <w:r>
              <w:rPr>
                <w:rFonts w:ascii="Verdana" w:hAnsi="Verdana"/>
                <w:sz w:val="18"/>
              </w:rPr>
              <w:br/>
            </w:r>
            <w:r>
              <w:rPr>
                <w:rFonts w:ascii="Verdana" w:hAnsi="Verdana"/>
                <w:sz w:val="18"/>
              </w:rPr>
              <w:tab/>
              <w:t>Identify information at this site that "hangs" alone.</w:t>
            </w:r>
          </w:p>
          <w:p w14:paraId="5BAD5BE0"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3E73DA5C" w14:textId="77777777">
        <w:tc>
          <w:tcPr>
            <w:tcW w:w="5000" w:type="pct"/>
          </w:tcPr>
          <w:p w14:paraId="3E9D596F"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357CC10E"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0E0705BD"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23032BF" w14:textId="77777777">
        <w:tc>
          <w:tcPr>
            <w:tcW w:w="5000" w:type="pct"/>
          </w:tcPr>
          <w:p w14:paraId="7D8CC5D2"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1C8E17A8" w14:textId="77777777" w:rsidR="00F316FC" w:rsidRDefault="00F316FC">
            <w:pPr>
              <w:pStyle w:val="BodyText"/>
              <w:tabs>
                <w:tab w:val="left" w:pos="1348"/>
              </w:tabs>
              <w:spacing w:after="0" w:line="240" w:lineRule="auto"/>
              <w:jc w:val="left"/>
              <w:rPr>
                <w:rFonts w:ascii="Verdana" w:hAnsi="Verdana"/>
              </w:rPr>
            </w:pPr>
          </w:p>
          <w:p w14:paraId="122E4001" w14:textId="77777777" w:rsidR="00F316FC" w:rsidRDefault="00F316FC">
            <w:pPr>
              <w:pStyle w:val="BodyText"/>
              <w:tabs>
                <w:tab w:val="left" w:pos="1348"/>
              </w:tabs>
              <w:spacing w:after="0" w:line="240" w:lineRule="auto"/>
              <w:jc w:val="left"/>
              <w:rPr>
                <w:rFonts w:ascii="Verdana" w:hAnsi="Verdana"/>
              </w:rPr>
            </w:pPr>
          </w:p>
          <w:p w14:paraId="135A3424" w14:textId="77777777"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068F1163" w14:textId="77777777" w:rsidR="00F316FC" w:rsidRDefault="00F316FC">
            <w:pPr>
              <w:pStyle w:val="BodyText"/>
              <w:tabs>
                <w:tab w:val="left" w:pos="1348"/>
              </w:tabs>
              <w:spacing w:after="0" w:line="240" w:lineRule="auto"/>
              <w:jc w:val="left"/>
              <w:rPr>
                <w:rFonts w:ascii="Verdana" w:hAnsi="Verdana"/>
              </w:rPr>
            </w:pPr>
          </w:p>
          <w:p w14:paraId="399AC14E" w14:textId="77777777" w:rsidR="00F316FC" w:rsidRDefault="00F316FC">
            <w:pPr>
              <w:pStyle w:val="BodyText"/>
              <w:tabs>
                <w:tab w:val="left" w:pos="1348"/>
              </w:tabs>
              <w:spacing w:after="0" w:line="240" w:lineRule="auto"/>
              <w:jc w:val="left"/>
              <w:rPr>
                <w:rFonts w:ascii="Verdana" w:hAnsi="Verdana"/>
              </w:rPr>
            </w:pPr>
          </w:p>
          <w:p w14:paraId="00F6ABF9" w14:textId="77777777" w:rsidR="00F316FC" w:rsidRDefault="00F316FC">
            <w:pPr>
              <w:pStyle w:val="BodyText"/>
              <w:tabs>
                <w:tab w:val="left" w:pos="1348"/>
              </w:tabs>
              <w:spacing w:after="0" w:line="240" w:lineRule="auto"/>
              <w:jc w:val="left"/>
              <w:rPr>
                <w:rFonts w:ascii="Verdana" w:hAnsi="Verdana"/>
              </w:rPr>
            </w:pPr>
          </w:p>
        </w:tc>
      </w:tr>
      <w:tr w:rsidR="00F316FC" w14:paraId="52F8FD37" w14:textId="77777777">
        <w:tc>
          <w:tcPr>
            <w:tcW w:w="5000" w:type="pct"/>
          </w:tcPr>
          <w:p w14:paraId="5E178135"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 How?</w:t>
            </w:r>
          </w:p>
          <w:p w14:paraId="46C4BFF5" w14:textId="77777777" w:rsidR="00F316FC" w:rsidRDefault="00F316FC">
            <w:pPr>
              <w:pStyle w:val="BodyText"/>
              <w:tabs>
                <w:tab w:val="left" w:pos="1348"/>
              </w:tabs>
              <w:spacing w:after="0" w:line="240" w:lineRule="auto"/>
              <w:jc w:val="left"/>
              <w:rPr>
                <w:rFonts w:ascii="Verdana" w:hAnsi="Verdana"/>
              </w:rPr>
            </w:pPr>
          </w:p>
          <w:p w14:paraId="0504F92B" w14:textId="77777777" w:rsidR="00F316FC" w:rsidRDefault="00F316FC">
            <w:pPr>
              <w:pStyle w:val="BodyText"/>
              <w:tabs>
                <w:tab w:val="left" w:pos="1348"/>
              </w:tabs>
              <w:spacing w:after="0" w:line="240" w:lineRule="auto"/>
              <w:jc w:val="left"/>
              <w:rPr>
                <w:rFonts w:ascii="Verdana" w:hAnsi="Verdana"/>
              </w:rPr>
            </w:pPr>
          </w:p>
          <w:p w14:paraId="2AD78DF6" w14:textId="77777777" w:rsidR="00F316FC" w:rsidRDefault="00F316FC">
            <w:pPr>
              <w:pStyle w:val="BodyText"/>
              <w:tabs>
                <w:tab w:val="left" w:pos="1348"/>
              </w:tabs>
              <w:spacing w:after="0" w:line="240" w:lineRule="auto"/>
              <w:jc w:val="left"/>
              <w:rPr>
                <w:rFonts w:ascii="Verdana" w:hAnsi="Verdana"/>
              </w:rPr>
            </w:pPr>
          </w:p>
          <w:p w14:paraId="2A6DD7B5"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3517053E" w14:textId="77777777" w:rsidR="00F316FC" w:rsidRDefault="00F316FC" w:rsidP="00F316FC">
      <w:pPr>
        <w:rPr>
          <w:b/>
        </w:rPr>
      </w:pPr>
      <w:r>
        <w:rPr>
          <w:b/>
        </w:rPr>
        <w:t>Additional Notes:</w:t>
      </w:r>
    </w:p>
    <w:p w14:paraId="4F30E254" w14:textId="77777777" w:rsidR="00F316FC" w:rsidRDefault="00F316FC">
      <w:pPr>
        <w:rPr>
          <w:b/>
        </w:rPr>
      </w:pPr>
      <w:r>
        <w:rPr>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F316FC" w14:paraId="1FF0CBAB" w14:textId="77777777">
        <w:tc>
          <w:tcPr>
            <w:tcW w:w="5000" w:type="pct"/>
          </w:tcPr>
          <w:p w14:paraId="2167A34F" w14:textId="77777777" w:rsidR="00F316FC" w:rsidRDefault="00F316FC">
            <w:pPr>
              <w:pStyle w:val="BodyText"/>
              <w:spacing w:after="120"/>
              <w:rPr>
                <w:rFonts w:ascii="Verdana" w:hAnsi="Verdana"/>
              </w:rPr>
            </w:pPr>
            <w:r>
              <w:rPr>
                <w:rFonts w:ascii="Verdana" w:hAnsi="Verdana"/>
                <w:b/>
                <w:sz w:val="36"/>
              </w:rPr>
              <w:t>good site:</w:t>
            </w:r>
          </w:p>
        </w:tc>
      </w:tr>
      <w:tr w:rsidR="00F316FC" w14:paraId="6097455B" w14:textId="77777777">
        <w:tc>
          <w:tcPr>
            <w:tcW w:w="5000" w:type="pct"/>
          </w:tcPr>
          <w:p w14:paraId="73C21AE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788F5AE5" w14:textId="77777777" w:rsidR="00F316FC" w:rsidRDefault="00F316FC">
            <w:pPr>
              <w:pStyle w:val="BodyText"/>
              <w:tabs>
                <w:tab w:val="left" w:pos="1348"/>
              </w:tabs>
              <w:spacing w:after="0" w:line="240" w:lineRule="auto"/>
              <w:jc w:val="left"/>
              <w:rPr>
                <w:rFonts w:ascii="Verdana" w:hAnsi="Verdana"/>
                <w:sz w:val="18"/>
              </w:rPr>
            </w:pPr>
          </w:p>
          <w:p w14:paraId="2E9F05F1"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p>
          <w:p w14:paraId="25B3C70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7CE7B853"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4FDA770" w14:textId="77777777">
        <w:tc>
          <w:tcPr>
            <w:tcW w:w="5000" w:type="pct"/>
          </w:tcPr>
          <w:p w14:paraId="264CA1F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64EEDF91" w14:textId="77777777" w:rsidR="00F316FC" w:rsidRDefault="00F316FC">
            <w:pPr>
              <w:pStyle w:val="BodyText"/>
              <w:tabs>
                <w:tab w:val="left" w:pos="1348"/>
              </w:tabs>
              <w:spacing w:after="0" w:line="240" w:lineRule="auto"/>
              <w:jc w:val="left"/>
              <w:rPr>
                <w:rFonts w:ascii="Verdana" w:hAnsi="Verdana"/>
              </w:rPr>
            </w:pPr>
            <w:r>
              <w:rPr>
                <w:rFonts w:ascii="Verdana" w:hAnsi="Verdana"/>
                <w:sz w:val="18"/>
              </w:rPr>
              <w:br/>
            </w:r>
            <w:r>
              <w:rPr>
                <w:rFonts w:ascii="Verdana" w:hAnsi="Verdana"/>
                <w:sz w:val="18"/>
              </w:rPr>
              <w:br/>
            </w:r>
            <w:r>
              <w:rPr>
                <w:rFonts w:ascii="Verdana" w:hAnsi="Verdana"/>
                <w:sz w:val="18"/>
              </w:rPr>
              <w:br/>
            </w:r>
            <w:r>
              <w:rPr>
                <w:rFonts w:ascii="Verdana" w:hAnsi="Verdana"/>
                <w:sz w:val="18"/>
              </w:rPr>
              <w:tab/>
              <w:t>Identify information at this site that "hangs" alone.</w:t>
            </w:r>
          </w:p>
          <w:p w14:paraId="3B039F28"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7B6AD2A9" w14:textId="77777777">
        <w:tc>
          <w:tcPr>
            <w:tcW w:w="5000" w:type="pct"/>
          </w:tcPr>
          <w:p w14:paraId="620D285C"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2DD245DD"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76CEED19"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6451FDB" w14:textId="77777777">
        <w:tc>
          <w:tcPr>
            <w:tcW w:w="5000" w:type="pct"/>
          </w:tcPr>
          <w:p w14:paraId="4C20A3E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1B3C3D78" w14:textId="77777777" w:rsidR="00F316FC" w:rsidRDefault="00F316FC">
            <w:pPr>
              <w:pStyle w:val="BodyText"/>
              <w:tabs>
                <w:tab w:val="left" w:pos="1348"/>
              </w:tabs>
              <w:spacing w:after="0" w:line="240" w:lineRule="auto"/>
              <w:jc w:val="left"/>
              <w:rPr>
                <w:rFonts w:ascii="Verdana" w:hAnsi="Verdana"/>
              </w:rPr>
            </w:pPr>
          </w:p>
          <w:p w14:paraId="710EDDB0" w14:textId="77777777" w:rsidR="00F316FC" w:rsidRDefault="00F316FC">
            <w:pPr>
              <w:pStyle w:val="BodyText"/>
              <w:tabs>
                <w:tab w:val="left" w:pos="1348"/>
              </w:tabs>
              <w:spacing w:after="0" w:line="240" w:lineRule="auto"/>
              <w:jc w:val="left"/>
              <w:rPr>
                <w:rFonts w:ascii="Verdana" w:hAnsi="Verdana"/>
              </w:rPr>
            </w:pPr>
          </w:p>
          <w:p w14:paraId="625B9282" w14:textId="77777777"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6E1082E1" w14:textId="77777777" w:rsidR="00F316FC" w:rsidRDefault="00F316FC">
            <w:pPr>
              <w:pStyle w:val="BodyText"/>
              <w:tabs>
                <w:tab w:val="left" w:pos="1348"/>
              </w:tabs>
              <w:spacing w:after="0" w:line="240" w:lineRule="auto"/>
              <w:jc w:val="left"/>
              <w:rPr>
                <w:rFonts w:ascii="Verdana" w:hAnsi="Verdana"/>
              </w:rPr>
            </w:pPr>
          </w:p>
          <w:p w14:paraId="0A79E309" w14:textId="77777777" w:rsidR="00F316FC" w:rsidRDefault="00F316FC">
            <w:pPr>
              <w:pStyle w:val="BodyText"/>
              <w:tabs>
                <w:tab w:val="left" w:pos="1348"/>
              </w:tabs>
              <w:spacing w:after="0" w:line="240" w:lineRule="auto"/>
              <w:jc w:val="left"/>
              <w:rPr>
                <w:rFonts w:ascii="Verdana" w:hAnsi="Verdana"/>
              </w:rPr>
            </w:pPr>
          </w:p>
          <w:p w14:paraId="010775F6" w14:textId="77777777" w:rsidR="00F316FC" w:rsidRDefault="00F316FC">
            <w:pPr>
              <w:pStyle w:val="BodyText"/>
              <w:tabs>
                <w:tab w:val="left" w:pos="1348"/>
              </w:tabs>
              <w:spacing w:after="0" w:line="240" w:lineRule="auto"/>
              <w:jc w:val="left"/>
              <w:rPr>
                <w:rFonts w:ascii="Verdana" w:hAnsi="Verdana"/>
              </w:rPr>
            </w:pPr>
          </w:p>
        </w:tc>
      </w:tr>
      <w:tr w:rsidR="00F316FC" w14:paraId="7F8EAE47" w14:textId="77777777">
        <w:tc>
          <w:tcPr>
            <w:tcW w:w="5000" w:type="pct"/>
          </w:tcPr>
          <w:p w14:paraId="74E3E4F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w:t>
            </w:r>
          </w:p>
          <w:p w14:paraId="65D36C85" w14:textId="77777777" w:rsidR="00F316FC" w:rsidRDefault="00F316FC">
            <w:pPr>
              <w:pStyle w:val="BodyText"/>
              <w:tabs>
                <w:tab w:val="left" w:pos="1348"/>
              </w:tabs>
              <w:spacing w:after="0" w:line="240" w:lineRule="auto"/>
              <w:jc w:val="left"/>
              <w:rPr>
                <w:rFonts w:ascii="Verdana" w:hAnsi="Verdana"/>
              </w:rPr>
            </w:pPr>
          </w:p>
          <w:p w14:paraId="7AF726EB" w14:textId="77777777" w:rsidR="00F316FC" w:rsidRDefault="00F316FC">
            <w:pPr>
              <w:pStyle w:val="BodyText"/>
              <w:tabs>
                <w:tab w:val="left" w:pos="1348"/>
              </w:tabs>
              <w:spacing w:after="0" w:line="240" w:lineRule="auto"/>
              <w:jc w:val="left"/>
              <w:rPr>
                <w:rFonts w:ascii="Verdana" w:hAnsi="Verdana"/>
              </w:rPr>
            </w:pPr>
          </w:p>
          <w:p w14:paraId="769D0831" w14:textId="77777777" w:rsidR="00F316FC" w:rsidRDefault="00F316FC">
            <w:pPr>
              <w:pStyle w:val="BodyText"/>
              <w:tabs>
                <w:tab w:val="left" w:pos="1348"/>
              </w:tabs>
              <w:spacing w:after="0" w:line="240" w:lineRule="auto"/>
              <w:jc w:val="left"/>
              <w:rPr>
                <w:rFonts w:ascii="Verdana" w:hAnsi="Verdana"/>
              </w:rPr>
            </w:pPr>
          </w:p>
          <w:p w14:paraId="015045B4"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1FC0DA39" w14:textId="77777777" w:rsidR="00D7421B" w:rsidRDefault="00F316FC" w:rsidP="00F316FC">
      <w:pPr>
        <w:rPr>
          <w:b/>
        </w:rPr>
      </w:pPr>
      <w:r>
        <w:rPr>
          <w:b/>
        </w:rPr>
        <w:t xml:space="preserve">Additional </w:t>
      </w:r>
      <w:r w:rsidR="00FA54E5">
        <w:rPr>
          <w:b/>
        </w:rPr>
        <w:t>Notes:</w:t>
      </w:r>
    </w:p>
    <w:p w14:paraId="3EBE19D5" w14:textId="77777777" w:rsidR="007F4503" w:rsidRDefault="007F4503" w:rsidP="00F316FC">
      <w:pPr>
        <w:rPr>
          <w:b/>
        </w:rPr>
      </w:pPr>
    </w:p>
    <w:p w14:paraId="1DF1D5A6" w14:textId="77777777" w:rsidR="007F4503" w:rsidRDefault="007F4503" w:rsidP="00F316FC">
      <w:pPr>
        <w:rPr>
          <w:b/>
        </w:rPr>
      </w:pPr>
    </w:p>
    <w:p w14:paraId="619E0FE7" w14:textId="77777777" w:rsidR="007F4503" w:rsidRDefault="007F4503" w:rsidP="00F316FC">
      <w:pPr>
        <w:rPr>
          <w:b/>
        </w:rPr>
      </w:pPr>
    </w:p>
    <w:p w14:paraId="115B2254" w14:textId="77777777" w:rsidR="007F4503" w:rsidRDefault="007F4503" w:rsidP="00F316FC">
      <w:pPr>
        <w:rPr>
          <w:b/>
        </w:rPr>
      </w:pPr>
    </w:p>
    <w:p w14:paraId="7C36298D" w14:textId="482DE868" w:rsidR="007F4503" w:rsidRPr="007F4503" w:rsidRDefault="007F4503" w:rsidP="00F316FC">
      <w:r w:rsidRPr="007F4503">
        <w:t xml:space="preserve">When you're all done, post this completed file, renamed </w:t>
      </w:r>
      <w:r w:rsidR="005355DD" w:rsidRPr="005355DD">
        <w:rPr>
          <w:b/>
        </w:rPr>
        <w:t>Exercise-</w:t>
      </w:r>
      <w:r w:rsidRPr="007F4503">
        <w:rPr>
          <w:b/>
        </w:rPr>
        <w:t>CRAP-YOURNAME.docx</w:t>
      </w:r>
      <w:r w:rsidRPr="007F4503">
        <w:t xml:space="preserve">, to the appropriate </w:t>
      </w:r>
      <w:proofErr w:type="spellStart"/>
      <w:r w:rsidRPr="007F4503">
        <w:t>dropbox</w:t>
      </w:r>
      <w:proofErr w:type="spellEnd"/>
      <w:r w:rsidRPr="007F4503">
        <w:t xml:space="preserve"> before next class.</w:t>
      </w:r>
    </w:p>
    <w:sectPr w:rsidR="007F4503" w:rsidRPr="007F4503" w:rsidSect="007F4503">
      <w:headerReference w:type="default" r:id="rId7"/>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7BA820" w14:textId="77777777" w:rsidR="00B61685" w:rsidRDefault="00B61685" w:rsidP="00D7421B">
      <w:pPr>
        <w:spacing w:after="0" w:line="240" w:lineRule="auto"/>
      </w:pPr>
      <w:r>
        <w:separator/>
      </w:r>
    </w:p>
  </w:endnote>
  <w:endnote w:type="continuationSeparator" w:id="0">
    <w:p w14:paraId="088460B3" w14:textId="77777777" w:rsidR="00B61685" w:rsidRDefault="00B61685" w:rsidP="00D7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7A8EC1" w14:textId="77777777" w:rsidR="00B61685" w:rsidRDefault="00B61685" w:rsidP="00D7421B">
      <w:pPr>
        <w:spacing w:after="0" w:line="240" w:lineRule="auto"/>
      </w:pPr>
      <w:r>
        <w:separator/>
      </w:r>
    </w:p>
  </w:footnote>
  <w:footnote w:type="continuationSeparator" w:id="0">
    <w:p w14:paraId="4F0DAF72" w14:textId="77777777" w:rsidR="00B61685" w:rsidRDefault="00B61685" w:rsidP="00D74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E14F" w14:textId="5F3C5049" w:rsidR="00A65C14" w:rsidRPr="00E64FB8" w:rsidRDefault="00A65C14" w:rsidP="00D7421B">
    <w:pPr>
      <w:pStyle w:val="Header"/>
      <w:ind w:left="1080"/>
      <w:rPr>
        <w:rStyle w:val="BookTit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560143"/>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30"/>
  </w:num>
  <w:num w:numId="3">
    <w:abstractNumId w:val="6"/>
  </w:num>
  <w:num w:numId="4">
    <w:abstractNumId w:val="23"/>
  </w:num>
  <w:num w:numId="5">
    <w:abstractNumId w:val="32"/>
  </w:num>
  <w:num w:numId="6">
    <w:abstractNumId w:val="2"/>
  </w:num>
  <w:num w:numId="7">
    <w:abstractNumId w:val="3"/>
  </w:num>
  <w:num w:numId="8">
    <w:abstractNumId w:val="22"/>
  </w:num>
  <w:num w:numId="9">
    <w:abstractNumId w:val="16"/>
  </w:num>
  <w:num w:numId="10">
    <w:abstractNumId w:val="25"/>
  </w:num>
  <w:num w:numId="11">
    <w:abstractNumId w:val="31"/>
  </w:num>
  <w:num w:numId="12">
    <w:abstractNumId w:val="20"/>
  </w:num>
  <w:num w:numId="13">
    <w:abstractNumId w:val="10"/>
  </w:num>
  <w:num w:numId="14">
    <w:abstractNumId w:val="29"/>
  </w:num>
  <w:num w:numId="15">
    <w:abstractNumId w:val="17"/>
  </w:num>
  <w:num w:numId="16">
    <w:abstractNumId w:val="18"/>
  </w:num>
  <w:num w:numId="17">
    <w:abstractNumId w:val="8"/>
  </w:num>
  <w:num w:numId="18">
    <w:abstractNumId w:val="9"/>
  </w:num>
  <w:num w:numId="19">
    <w:abstractNumId w:val="11"/>
  </w:num>
  <w:num w:numId="20">
    <w:abstractNumId w:val="1"/>
  </w:num>
  <w:num w:numId="21">
    <w:abstractNumId w:val="21"/>
  </w:num>
  <w:num w:numId="22">
    <w:abstractNumId w:val="7"/>
  </w:num>
  <w:num w:numId="23">
    <w:abstractNumId w:val="24"/>
  </w:num>
  <w:num w:numId="24">
    <w:abstractNumId w:val="26"/>
  </w:num>
  <w:num w:numId="25">
    <w:abstractNumId w:val="13"/>
  </w:num>
  <w:num w:numId="26">
    <w:abstractNumId w:val="19"/>
  </w:num>
  <w:num w:numId="27">
    <w:abstractNumId w:val="14"/>
  </w:num>
  <w:num w:numId="28">
    <w:abstractNumId w:val="12"/>
  </w:num>
  <w:num w:numId="29">
    <w:abstractNumId w:val="15"/>
  </w:num>
  <w:num w:numId="30">
    <w:abstractNumId w:val="0"/>
  </w:num>
  <w:num w:numId="31">
    <w:abstractNumId w:val="4"/>
  </w:num>
  <w:num w:numId="32">
    <w:abstractNumId w:val="28"/>
  </w:num>
  <w:num w:numId="33">
    <w:abstractNumId w:val="2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3FC"/>
    <w:rsid w:val="000515F2"/>
    <w:rsid w:val="001C1662"/>
    <w:rsid w:val="00214477"/>
    <w:rsid w:val="002F34BB"/>
    <w:rsid w:val="003436A3"/>
    <w:rsid w:val="00350E15"/>
    <w:rsid w:val="00370933"/>
    <w:rsid w:val="003B7343"/>
    <w:rsid w:val="004453FC"/>
    <w:rsid w:val="00463565"/>
    <w:rsid w:val="004643A9"/>
    <w:rsid w:val="004A2248"/>
    <w:rsid w:val="004F4A28"/>
    <w:rsid w:val="005355DD"/>
    <w:rsid w:val="005C5DEE"/>
    <w:rsid w:val="006101ED"/>
    <w:rsid w:val="00627049"/>
    <w:rsid w:val="0064446F"/>
    <w:rsid w:val="00666A6D"/>
    <w:rsid w:val="00670CC8"/>
    <w:rsid w:val="006A48C1"/>
    <w:rsid w:val="006A7A9B"/>
    <w:rsid w:val="00712D85"/>
    <w:rsid w:val="007F4503"/>
    <w:rsid w:val="00897622"/>
    <w:rsid w:val="008A5DE5"/>
    <w:rsid w:val="008D4D6B"/>
    <w:rsid w:val="009078F3"/>
    <w:rsid w:val="00A65C14"/>
    <w:rsid w:val="00AE33EA"/>
    <w:rsid w:val="00B61685"/>
    <w:rsid w:val="00C5481F"/>
    <w:rsid w:val="00C605BF"/>
    <w:rsid w:val="00C8035D"/>
    <w:rsid w:val="00D3525D"/>
    <w:rsid w:val="00D37FB9"/>
    <w:rsid w:val="00D7421B"/>
    <w:rsid w:val="00DA394E"/>
    <w:rsid w:val="00DD4F6C"/>
    <w:rsid w:val="00E029EE"/>
    <w:rsid w:val="00F21A5F"/>
    <w:rsid w:val="00F316FC"/>
    <w:rsid w:val="00F32D46"/>
    <w:rsid w:val="00F4141B"/>
    <w:rsid w:val="00F7636C"/>
    <w:rsid w:val="00FA54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9822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878"/>
  </w:style>
  <w:style w:type="paragraph" w:styleId="Heading1">
    <w:name w:val="heading 1"/>
    <w:basedOn w:val="Normal"/>
    <w:next w:val="Normal"/>
    <w:link w:val="Heading1Char"/>
    <w:uiPriority w:val="9"/>
    <w:qFormat/>
    <w:rsid w:val="00F431C3"/>
    <w:pPr>
      <w:keepNext/>
      <w:keepLines/>
      <w:spacing w:before="36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D7421B"/>
    <w:rPr>
      <w:rFonts w:ascii="Arial" w:eastAsia="Times New Roman" w:hAnsi="Arial" w:cs="Times New Roman"/>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91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58EA1BCE.dotm</Template>
  <TotalTime>28</TotalTime>
  <Pages>6</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320 Document Template</vt:lpstr>
    </vt:vector>
  </TitlesOfParts>
  <Manager/>
  <Company>Hewlett-Packard Company</Company>
  <LinksUpToDate>false</LinksUpToDate>
  <CharactersWithSpaces>5279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Mark Reynolds</dc:creator>
  <cp:keywords/>
  <dc:description/>
  <cp:lastModifiedBy>Dan Singer (RIT Student)</cp:lastModifiedBy>
  <cp:revision>16</cp:revision>
  <cp:lastPrinted>2010-08-22T22:39:00Z</cp:lastPrinted>
  <dcterms:created xsi:type="dcterms:W3CDTF">2017-09-19T15:50:00Z</dcterms:created>
  <dcterms:modified xsi:type="dcterms:W3CDTF">2017-09-19T16:17:00Z</dcterms:modified>
  <cp:category/>
</cp:coreProperties>
</file>